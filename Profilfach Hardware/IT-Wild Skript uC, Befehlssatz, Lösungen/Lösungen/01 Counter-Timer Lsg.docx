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8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98523A" w14:paraId="45119455" w14:textId="77777777" w:rsidTr="0098523A">
        <w:tc>
          <w:tcPr>
            <w:tcW w:w="1023" w:type="dxa"/>
          </w:tcPr>
          <w:p w14:paraId="5882F381" w14:textId="77777777" w:rsidR="0098523A" w:rsidRDefault="0098523A" w:rsidP="0098523A"/>
        </w:tc>
        <w:tc>
          <w:tcPr>
            <w:tcW w:w="1023" w:type="dxa"/>
          </w:tcPr>
          <w:p w14:paraId="32C4721B" w14:textId="77777777" w:rsidR="0098523A" w:rsidRDefault="0098523A" w:rsidP="0098523A">
            <w:pPr>
              <w:rPr>
                <w:lang w:val="en-GB"/>
              </w:rPr>
            </w:pPr>
            <w:r>
              <w:rPr>
                <w:lang w:val="en-GB"/>
              </w:rPr>
              <w:t>Gate</w:t>
            </w:r>
          </w:p>
        </w:tc>
        <w:tc>
          <w:tcPr>
            <w:tcW w:w="1023" w:type="dxa"/>
          </w:tcPr>
          <w:p w14:paraId="355A5245" w14:textId="77777777" w:rsidR="0098523A" w:rsidRDefault="0098523A" w:rsidP="0098523A">
            <w:pPr>
              <w:rPr>
                <w:lang w:val="en-GB"/>
              </w:rPr>
            </w:pPr>
            <w:r>
              <w:rPr>
                <w:lang w:val="en-GB"/>
              </w:rPr>
              <w:t>C/T</w:t>
            </w:r>
          </w:p>
        </w:tc>
        <w:tc>
          <w:tcPr>
            <w:tcW w:w="1023" w:type="dxa"/>
          </w:tcPr>
          <w:p w14:paraId="65130073" w14:textId="77777777" w:rsidR="0098523A" w:rsidRDefault="0098523A" w:rsidP="0098523A">
            <w:pPr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1023" w:type="dxa"/>
            <w:tcBorders>
              <w:right w:val="nil"/>
            </w:tcBorders>
          </w:tcPr>
          <w:p w14:paraId="25051E63" w14:textId="77777777" w:rsidR="0098523A" w:rsidRDefault="0098523A" w:rsidP="0098523A">
            <w:pPr>
              <w:rPr>
                <w:lang w:val="en-GB"/>
              </w:rPr>
            </w:pPr>
            <w:r>
              <w:rPr>
                <w:lang w:val="en-GB"/>
              </w:rPr>
              <w:t>M0</w:t>
            </w:r>
          </w:p>
        </w:tc>
        <w:tc>
          <w:tcPr>
            <w:tcW w:w="1023" w:type="dxa"/>
            <w:tcBorders>
              <w:left w:val="double" w:sz="4" w:space="0" w:color="auto"/>
            </w:tcBorders>
          </w:tcPr>
          <w:p w14:paraId="506B70F0" w14:textId="77777777" w:rsidR="0098523A" w:rsidRDefault="0098523A" w:rsidP="0098523A">
            <w:pPr>
              <w:rPr>
                <w:lang w:val="en-GB"/>
              </w:rPr>
            </w:pPr>
            <w:r>
              <w:rPr>
                <w:lang w:val="en-GB"/>
              </w:rPr>
              <w:t>Gate</w:t>
            </w:r>
          </w:p>
        </w:tc>
        <w:tc>
          <w:tcPr>
            <w:tcW w:w="1023" w:type="dxa"/>
          </w:tcPr>
          <w:p w14:paraId="44D89123" w14:textId="77777777" w:rsidR="0098523A" w:rsidRDefault="0098523A" w:rsidP="0098523A">
            <w:r>
              <w:t>C/T</w:t>
            </w:r>
          </w:p>
        </w:tc>
        <w:tc>
          <w:tcPr>
            <w:tcW w:w="1023" w:type="dxa"/>
          </w:tcPr>
          <w:p w14:paraId="4344BF69" w14:textId="77777777" w:rsidR="0098523A" w:rsidRDefault="0098523A" w:rsidP="0098523A">
            <w:r>
              <w:t>M1</w:t>
            </w:r>
          </w:p>
        </w:tc>
        <w:tc>
          <w:tcPr>
            <w:tcW w:w="1023" w:type="dxa"/>
          </w:tcPr>
          <w:p w14:paraId="3F6FF4DD" w14:textId="77777777" w:rsidR="0098523A" w:rsidRDefault="0098523A" w:rsidP="0098523A">
            <w:r>
              <w:t>M0</w:t>
            </w:r>
          </w:p>
        </w:tc>
      </w:tr>
      <w:tr w:rsidR="0098523A" w14:paraId="48DDB323" w14:textId="77777777" w:rsidTr="0098523A">
        <w:trPr>
          <w:cantSplit/>
        </w:trPr>
        <w:tc>
          <w:tcPr>
            <w:tcW w:w="5115" w:type="dxa"/>
            <w:gridSpan w:val="5"/>
            <w:tcBorders>
              <w:bottom w:val="single" w:sz="4" w:space="0" w:color="auto"/>
              <w:right w:val="nil"/>
            </w:tcBorders>
          </w:tcPr>
          <w:p w14:paraId="4E7456BF" w14:textId="77777777" w:rsidR="0098523A" w:rsidRDefault="0098523A" w:rsidP="0098523A">
            <w:r>
              <w:t>Kontrolle für Timer 1</w:t>
            </w:r>
          </w:p>
        </w:tc>
        <w:tc>
          <w:tcPr>
            <w:tcW w:w="4092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030BD5E" w14:textId="77777777" w:rsidR="0098523A" w:rsidRDefault="0098523A" w:rsidP="0098523A">
            <w:r>
              <w:t>Kontrolle für Timer 0</w:t>
            </w:r>
          </w:p>
        </w:tc>
      </w:tr>
    </w:tbl>
    <w:p w14:paraId="35FCD6AB" w14:textId="57C86D5B" w:rsidR="0098523A" w:rsidRDefault="0098523A" w:rsidP="0098523A">
      <w:pPr>
        <w:pStyle w:val="berschrift1"/>
      </w:pPr>
      <w:bookmarkStart w:id="0" w:name="_Ref32955881"/>
      <w:r>
        <w:t>Zähler mit Counter</w:t>
      </w:r>
      <w:bookmarkEnd w:id="0"/>
    </w:p>
    <w:p w14:paraId="5004BA98" w14:textId="2AE1DD8B" w:rsidR="0098523A" w:rsidRDefault="0098523A" w:rsidP="0098523A"/>
    <w:p w14:paraId="1B743A10" w14:textId="77777777" w:rsidR="0098523A" w:rsidRDefault="0098523A" w:rsidP="0098523A">
      <w:pPr>
        <w:pStyle w:val="berschrift1"/>
        <w:numPr>
          <w:ilvl w:val="0"/>
          <w:numId w:val="0"/>
        </w:numPr>
      </w:pPr>
    </w:p>
    <w:p w14:paraId="53968270" w14:textId="77777777" w:rsidR="0098523A" w:rsidRDefault="0098523A" w:rsidP="0098523A"/>
    <w:p w14:paraId="60773CA6" w14:textId="5F966D68" w:rsidR="0098523A" w:rsidRPr="0098523A" w:rsidRDefault="0098523A" w:rsidP="0098523A">
      <w:pPr>
        <w:pStyle w:val="berschrift1"/>
        <w:numPr>
          <w:ilvl w:val="0"/>
          <w:numId w:val="0"/>
        </w:numPr>
        <w:rPr>
          <w:b w:val="0"/>
          <w:bCs w:val="0"/>
        </w:rPr>
      </w:pPr>
      <w:r w:rsidRPr="0098523A">
        <w:rPr>
          <w:b w:val="0"/>
          <w:bCs w:val="0"/>
        </w:rPr>
        <w:t>Funktion:</w:t>
      </w:r>
    </w:p>
    <w:p w14:paraId="595E8791" w14:textId="7B6F7F5C" w:rsidR="0098523A" w:rsidRDefault="006D16B0" w:rsidP="0098523A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208795C" wp14:editId="3AAC34B9">
            <wp:simplePos x="0" y="0"/>
            <wp:positionH relativeFrom="column">
              <wp:posOffset>2893060</wp:posOffset>
            </wp:positionH>
            <wp:positionV relativeFrom="paragraph">
              <wp:posOffset>66040</wp:posOffset>
            </wp:positionV>
            <wp:extent cx="3788410" cy="1820545"/>
            <wp:effectExtent l="0" t="0" r="2540" b="8255"/>
            <wp:wrapSquare wrapText="bothSides"/>
            <wp:docPr id="10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82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23A">
        <w:t xml:space="preserve">Auf einem Fließband werden mittels einer Lichtschranke Teile gezählt. Die Lichtschranke ist mit dem T0-Pin verbunden Das Band wird mit dem Eintaster eingeschaltet und nach 10 Teilen automatisch gestoppt. Danach werden keine Impulse von der Lichtschranke mehr gezählt. </w:t>
      </w:r>
      <w:r w:rsidR="0098523A">
        <w:br/>
        <w:t>Wird der Eintaster erneut betätigt läuft das Band wieder los.</w:t>
      </w:r>
    </w:p>
    <w:p w14:paraId="1A83A8A9" w14:textId="77777777" w:rsidR="0098523A" w:rsidRDefault="0098523A" w:rsidP="0098523A">
      <w:r>
        <w:t xml:space="preserve">Zuordnungen: </w:t>
      </w:r>
    </w:p>
    <w:p w14:paraId="47EA0CD9" w14:textId="77777777" w:rsidR="0098523A" w:rsidRDefault="0098523A" w:rsidP="0098523A">
      <w:pPr>
        <w:ind w:firstLine="709"/>
      </w:pPr>
      <w:r>
        <w:t>Lichtschranke T0-Pin = P3.4</w:t>
      </w:r>
    </w:p>
    <w:p w14:paraId="78FBB62C" w14:textId="77777777" w:rsidR="0098523A" w:rsidRDefault="0098523A" w:rsidP="0098523A">
      <w:pPr>
        <w:ind w:firstLine="709"/>
      </w:pPr>
      <w:r>
        <w:t>Starttaster = P1.0</w:t>
      </w:r>
    </w:p>
    <w:p w14:paraId="6B88B1EA" w14:textId="77777777" w:rsidR="0098523A" w:rsidRDefault="0098523A" w:rsidP="0098523A">
      <w:r>
        <w:tab/>
        <w:t>Bandmotor = P1.2</w:t>
      </w:r>
    </w:p>
    <w:p w14:paraId="761E48A1" w14:textId="77777777" w:rsidR="0098523A" w:rsidRPr="0098523A" w:rsidRDefault="0098523A" w:rsidP="0098523A">
      <w:pPr>
        <w:pStyle w:val="berschrift1"/>
        <w:numPr>
          <w:ilvl w:val="0"/>
          <w:numId w:val="0"/>
        </w:numPr>
        <w:rPr>
          <w:b w:val="0"/>
          <w:bCs w:val="0"/>
        </w:rPr>
      </w:pPr>
      <w:r w:rsidRPr="0098523A">
        <w:rPr>
          <w:b w:val="0"/>
          <w:bCs w:val="0"/>
        </w:rPr>
        <w:t>Aufgaben</w:t>
      </w:r>
    </w:p>
    <w:p w14:paraId="02D5349D" w14:textId="77777777" w:rsidR="0098523A" w:rsidRDefault="0098523A" w:rsidP="0098523A">
      <w:pPr>
        <w:numPr>
          <w:ilvl w:val="0"/>
          <w:numId w:val="32"/>
        </w:numPr>
      </w:pPr>
      <w:r>
        <w:t>Entwerfen Sie den PAP und</w:t>
      </w:r>
    </w:p>
    <w:p w14:paraId="485022B5" w14:textId="77777777" w:rsidR="0098523A" w:rsidRDefault="0098523A" w:rsidP="0098523A">
      <w:pPr>
        <w:numPr>
          <w:ilvl w:val="0"/>
          <w:numId w:val="32"/>
        </w:numPr>
      </w:pPr>
      <w:r>
        <w:t>Das Assemblerprogramm.</w:t>
      </w:r>
    </w:p>
    <w:p w14:paraId="64FA278A" w14:textId="3567799C" w:rsidR="0017406B" w:rsidRDefault="0017406B" w:rsidP="0017406B">
      <w:r>
        <w:t>TMOD-Register</w:t>
      </w:r>
    </w:p>
    <w:p w14:paraId="3A7A2DBD" w14:textId="77777777" w:rsidR="0017406B" w:rsidRDefault="0017406B" w:rsidP="0017406B"/>
    <w:p w14:paraId="74BF4FA5" w14:textId="77777777" w:rsidR="0017406B" w:rsidRDefault="0017406B" w:rsidP="0017406B"/>
    <w:p w14:paraId="250E62F2" w14:textId="0E3FFE06" w:rsidR="00255AE8" w:rsidRDefault="00255AE8" w:rsidP="0098523A">
      <w:pPr>
        <w:pStyle w:val="berschrift1"/>
      </w:pPr>
      <w:bookmarkStart w:id="1" w:name="_Ref32955853"/>
      <w:r>
        <w:t>Stoppuhr mit Timer</w:t>
      </w:r>
      <w:bookmarkEnd w:id="1"/>
    </w:p>
    <w:p w14:paraId="2D9EC36D" w14:textId="2E41956E" w:rsidR="00526C81" w:rsidRPr="0098523A" w:rsidRDefault="00D76836" w:rsidP="00806650">
      <w:pPr>
        <w:pStyle w:val="berschrift1"/>
        <w:numPr>
          <w:ilvl w:val="0"/>
          <w:numId w:val="0"/>
        </w:numPr>
        <w:rPr>
          <w:b w:val="0"/>
          <w:bCs w:val="0"/>
        </w:rPr>
      </w:pPr>
      <w:r w:rsidRPr="0098523A">
        <w:rPr>
          <w:b w:val="0"/>
          <w:bCs w:val="0"/>
        </w:rPr>
        <w:t>Funktion:</w:t>
      </w:r>
    </w:p>
    <w:p w14:paraId="3EBBE65E" w14:textId="77777777" w:rsidR="00D76836" w:rsidRDefault="00D76836" w:rsidP="00D76836">
      <w:r>
        <w:t>Eine Stoppuhr mit 1ms zeitlicher Auflösung soll programmiert werden. Zur Bedienung sind drei Taster für Start, Stopp und Rücksetzten vorgesehen.</w:t>
      </w:r>
    </w:p>
    <w:p w14:paraId="49817FB6" w14:textId="77777777" w:rsidR="00D76836" w:rsidRDefault="00C72A59" w:rsidP="00D76836">
      <w:r>
        <w:t>Als Zeitbasis dient</w:t>
      </w:r>
      <w:r w:rsidR="00D76836">
        <w:t xml:space="preserve"> der Timer0 im Pollingbetrieb</w:t>
      </w:r>
      <w:r>
        <w:t>, d.h. das Timerflag wird ständig abgefragt.</w:t>
      </w:r>
      <w:r w:rsidR="00D76836">
        <w:t xml:space="preserve"> Die Anzeige, die alle 10ms aktualisiert werden soll, ist lediglich als Unterprogramm zu berücksichtigen. </w:t>
      </w:r>
      <w:r>
        <w:t xml:space="preserve">Die Grundstruktur des Programms entspricht einer vielfach verschachtelten Zählschleife, wobei jede Schleife 10mal durchlaufen wird. </w:t>
      </w:r>
      <w:r w:rsidR="00D76836">
        <w:t xml:space="preserve">Die gemessene Zeit lässt sich </w:t>
      </w:r>
      <w:r>
        <w:t>dann</w:t>
      </w:r>
      <w:r w:rsidR="00A87EB5">
        <w:t xml:space="preserve"> folgendermaßen darstellen:</w:t>
      </w:r>
      <w:r>
        <w:br/>
      </w:r>
      <w:r w:rsidR="00D76836">
        <w:br/>
      </w:r>
      <w:r w:rsidR="00A87EB5">
        <w:t>R3*10s+R4*1s+</w:t>
      </w:r>
      <w:r w:rsidR="00D76836">
        <w:t>R5*100ms+R6*10ms+R7*1ms</w:t>
      </w:r>
      <w:r w:rsidR="00A87EB5">
        <w:br/>
      </w:r>
      <w:r>
        <w:br/>
      </w:r>
      <w:r w:rsidR="00A87EB5">
        <w:t>Jeder Zähler hat deshalb maximal den Wert 10</w:t>
      </w:r>
      <w:r>
        <w:t>.</w:t>
      </w:r>
      <w:r w:rsidR="00D76836">
        <w:t xml:space="preserve"> </w:t>
      </w:r>
    </w:p>
    <w:p w14:paraId="080D419C" w14:textId="77777777" w:rsidR="00A87EB5" w:rsidRDefault="00C72A59" w:rsidP="00D76836">
      <w:r>
        <w:t>Der Timer0 soll im Autoreload-Betrieb arbeiten.</w:t>
      </w:r>
    </w:p>
    <w:p w14:paraId="7F9AC500" w14:textId="77777777" w:rsidR="00A87EB5" w:rsidRPr="0098523A" w:rsidRDefault="00A87EB5" w:rsidP="00A87EB5">
      <w:pPr>
        <w:pStyle w:val="berschrift1"/>
        <w:numPr>
          <w:ilvl w:val="0"/>
          <w:numId w:val="0"/>
        </w:numPr>
        <w:rPr>
          <w:b w:val="0"/>
          <w:bCs w:val="0"/>
        </w:rPr>
      </w:pPr>
      <w:r w:rsidRPr="0098523A">
        <w:rPr>
          <w:b w:val="0"/>
          <w:bCs w:val="0"/>
        </w:rPr>
        <w:t>Aufgaben</w:t>
      </w:r>
    </w:p>
    <w:p w14:paraId="6F848E34" w14:textId="77777777" w:rsidR="00AB471A" w:rsidRDefault="00806650" w:rsidP="002E4D6B">
      <w:pPr>
        <w:numPr>
          <w:ilvl w:val="0"/>
          <w:numId w:val="30"/>
        </w:numPr>
      </w:pPr>
      <w:r>
        <w:t xml:space="preserve">Entwerfen Sie </w:t>
      </w:r>
      <w:r w:rsidR="00A87EB5">
        <w:t>den</w:t>
      </w:r>
      <w:r>
        <w:t xml:space="preserve"> PAP</w:t>
      </w:r>
      <w:r w:rsidR="00AB471A">
        <w:t xml:space="preserve"> und</w:t>
      </w:r>
    </w:p>
    <w:p w14:paraId="4B504ECF" w14:textId="75D8D853" w:rsidR="00FE2C53" w:rsidRDefault="00AB471A" w:rsidP="002E4D6B">
      <w:pPr>
        <w:numPr>
          <w:ilvl w:val="0"/>
          <w:numId w:val="30"/>
        </w:numPr>
      </w:pPr>
      <w:r>
        <w:t>Das Assemblerprogramm</w:t>
      </w:r>
      <w:r w:rsidR="00A87EB5">
        <w:t>.</w:t>
      </w:r>
    </w:p>
    <w:p w14:paraId="2E37B341" w14:textId="29E49C6E" w:rsidR="00824E50" w:rsidRDefault="00824E50" w:rsidP="00824E50"/>
    <w:p w14:paraId="4251FD4E" w14:textId="5E6F6EE7" w:rsidR="00824E50" w:rsidRDefault="00824E50" w:rsidP="00824E50"/>
    <w:p w14:paraId="73FE7E63" w14:textId="0543A071" w:rsidR="00824E50" w:rsidRDefault="00824E50" w:rsidP="00824E50"/>
    <w:p w14:paraId="0E6EC7ED" w14:textId="4AF87D67" w:rsidR="00824E50" w:rsidRDefault="00824E50" w:rsidP="00824E50"/>
    <w:p w14:paraId="39EFBC00" w14:textId="3D0C0ED6" w:rsidR="00824E50" w:rsidRDefault="00824E50" w:rsidP="00824E50"/>
    <w:p w14:paraId="12A2027C" w14:textId="6C46013F" w:rsidR="00824E50" w:rsidRDefault="00824E50" w:rsidP="00824E50"/>
    <w:p w14:paraId="54AAC28D" w14:textId="77777777" w:rsidR="00824E50" w:rsidRPr="007449F0" w:rsidRDefault="00824E50" w:rsidP="00824E50"/>
    <w:p w14:paraId="2C20EED8" w14:textId="77777777" w:rsidR="007449F0" w:rsidRPr="002104B3" w:rsidRDefault="007449F0" w:rsidP="002104B3"/>
    <w:p w14:paraId="62EC4705" w14:textId="2EC81EAD" w:rsidR="00526C81" w:rsidRDefault="00526C81" w:rsidP="00FE2C53">
      <w:pPr>
        <w:ind w:left="720"/>
      </w:pPr>
    </w:p>
    <w:p w14:paraId="0C623641" w14:textId="77777777" w:rsidR="00255AE8" w:rsidRDefault="00255AE8" w:rsidP="00DD3B1F">
      <w:pPr>
        <w:pStyle w:val="AssemblerProgramm"/>
      </w:pPr>
    </w:p>
    <w:p w14:paraId="1DE74400" w14:textId="1DB20929" w:rsidR="0098523A" w:rsidRDefault="00526C81" w:rsidP="0098523A">
      <w:r w:rsidRPr="00526C81">
        <w:br w:type="page"/>
      </w:r>
      <w:r w:rsidR="0098523A">
        <w:lastRenderedPageBreak/>
        <w:t xml:space="preserve">Lösung zu </w:t>
      </w:r>
      <w:r w:rsidR="0098523A">
        <w:fldChar w:fldCharType="begin"/>
      </w:r>
      <w:r w:rsidR="0098523A">
        <w:instrText xml:space="preserve"> REF _Ref32955881 \h  \* MERGEFORMAT </w:instrText>
      </w:r>
      <w:r w:rsidR="0098523A">
        <w:fldChar w:fldCharType="separate"/>
      </w:r>
      <w:r w:rsidR="0098523A">
        <w:t>Zähler mit Counter</w:t>
      </w:r>
      <w:r w:rsidR="0098523A">
        <w:fldChar w:fldCharType="end"/>
      </w:r>
    </w:p>
    <w:p w14:paraId="521638B8" w14:textId="398AC7FB" w:rsidR="0098523A" w:rsidRDefault="0098523A" w:rsidP="0098523A"/>
    <w:p w14:paraId="4215C109" w14:textId="77777777" w:rsidR="0098523A" w:rsidRDefault="0098523A" w:rsidP="0098523A">
      <w:pPr>
        <w:pStyle w:val="AssemblerProgramm"/>
      </w:pPr>
      <w:r>
        <w:tab/>
        <w:t>Ein</w:t>
      </w:r>
      <w:r>
        <w:tab/>
      </w:r>
      <w:r>
        <w:tab/>
        <w:t>equ P1.0</w:t>
      </w:r>
    </w:p>
    <w:p w14:paraId="579B4A57" w14:textId="77777777" w:rsidR="0098523A" w:rsidRDefault="0098523A" w:rsidP="0098523A">
      <w:pPr>
        <w:pStyle w:val="AssemblerProgramm"/>
      </w:pPr>
      <w:r>
        <w:tab/>
        <w:t>Band</w:t>
      </w:r>
      <w:r>
        <w:tab/>
        <w:t>equ P1.2</w:t>
      </w:r>
    </w:p>
    <w:p w14:paraId="7B7FBDCC" w14:textId="77777777" w:rsidR="0098523A" w:rsidRDefault="0098523A" w:rsidP="0098523A">
      <w:pPr>
        <w:pStyle w:val="AssemblerProgramm"/>
      </w:pPr>
    </w:p>
    <w:p w14:paraId="6EA14546" w14:textId="77777777" w:rsidR="0098523A" w:rsidRDefault="0098523A" w:rsidP="0098523A">
      <w:pPr>
        <w:pStyle w:val="AssemblerProgramm"/>
      </w:pPr>
      <w:r>
        <w:t>Init:</w:t>
      </w:r>
    </w:p>
    <w:p w14:paraId="3BEB8C89" w14:textId="77777777" w:rsidR="0098523A" w:rsidRDefault="0098523A" w:rsidP="0098523A">
      <w:pPr>
        <w:pStyle w:val="AssemblerProgramm"/>
      </w:pPr>
      <w:r>
        <w:tab/>
        <w:t>clr Band</w:t>
      </w:r>
    </w:p>
    <w:p w14:paraId="567B3238" w14:textId="1056B788" w:rsidR="0098523A" w:rsidRDefault="0098523A" w:rsidP="0098523A">
      <w:pPr>
        <w:pStyle w:val="AssemblerProgramm"/>
      </w:pPr>
      <w:r>
        <w:tab/>
        <w:t>mov tmod,#00000110b</w:t>
      </w:r>
      <w:r>
        <w:tab/>
        <w:t>;counter0 autoreload,</w:t>
      </w:r>
    </w:p>
    <w:p w14:paraId="4F426F00" w14:textId="5FB3DBEE" w:rsidR="0098523A" w:rsidRDefault="0098523A" w:rsidP="0098523A">
      <w:pPr>
        <w:pStyle w:val="AssemblerProgramm"/>
      </w:pPr>
      <w:r>
        <w:tab/>
        <w:t>mov th0,#246</w:t>
      </w:r>
      <w:r>
        <w:tab/>
      </w:r>
      <w:r>
        <w:tab/>
        <w:t>;</w:t>
      </w:r>
      <w:r w:rsidR="00F1759B">
        <w:t>Zähler bis 10</w:t>
      </w:r>
    </w:p>
    <w:p w14:paraId="42A938FA" w14:textId="77777777" w:rsidR="0098523A" w:rsidRDefault="0098523A" w:rsidP="0098523A">
      <w:pPr>
        <w:pStyle w:val="AssemblerProgramm"/>
      </w:pPr>
      <w:r>
        <w:tab/>
        <w:t>mov tl0,#246</w:t>
      </w:r>
    </w:p>
    <w:p w14:paraId="70FBB0D3" w14:textId="77777777" w:rsidR="0098523A" w:rsidRDefault="0098523A" w:rsidP="0098523A">
      <w:pPr>
        <w:pStyle w:val="AssemblerProgramm"/>
      </w:pPr>
      <w:r>
        <w:tab/>
      </w:r>
    </w:p>
    <w:p w14:paraId="02BB7EF9" w14:textId="77777777" w:rsidR="0098523A" w:rsidRDefault="0098523A" w:rsidP="0098523A">
      <w:pPr>
        <w:pStyle w:val="AssemblerProgramm"/>
      </w:pPr>
      <w:r>
        <w:t>Start:</w:t>
      </w:r>
    </w:p>
    <w:p w14:paraId="6E02D4B8" w14:textId="77777777" w:rsidR="0098523A" w:rsidRDefault="0098523A" w:rsidP="0098523A">
      <w:pPr>
        <w:pStyle w:val="AssemblerProgramm"/>
      </w:pPr>
    </w:p>
    <w:p w14:paraId="7DA794DF" w14:textId="77777777" w:rsidR="0098523A" w:rsidRDefault="0098523A" w:rsidP="0098523A">
      <w:pPr>
        <w:pStyle w:val="AssemblerProgramm"/>
      </w:pPr>
      <w:r>
        <w:tab/>
        <w:t xml:space="preserve">jb Ein, start </w:t>
      </w:r>
      <w:r>
        <w:tab/>
      </w:r>
      <w:r>
        <w:tab/>
        <w:t>;Starttaste betätigt?</w:t>
      </w:r>
    </w:p>
    <w:p w14:paraId="210733DD" w14:textId="77777777" w:rsidR="0098523A" w:rsidRDefault="0098523A" w:rsidP="0098523A">
      <w:pPr>
        <w:pStyle w:val="AssemblerProgramm"/>
      </w:pPr>
      <w:r>
        <w:tab/>
      </w:r>
    </w:p>
    <w:p w14:paraId="2C5D5AB6" w14:textId="185F04EB" w:rsidR="0098523A" w:rsidRDefault="0098523A" w:rsidP="0098523A">
      <w:pPr>
        <w:pStyle w:val="AssemblerProgramm"/>
      </w:pPr>
      <w:r>
        <w:tab/>
        <w:t>setb tr0</w:t>
      </w:r>
      <w:r w:rsidR="00F1759B">
        <w:tab/>
      </w:r>
      <w:r w:rsidR="00F1759B">
        <w:tab/>
      </w:r>
      <w:r w:rsidR="00F1759B">
        <w:tab/>
        <w:t>;Zähler start</w:t>
      </w:r>
    </w:p>
    <w:p w14:paraId="146DBF27" w14:textId="6D626ABA" w:rsidR="0098523A" w:rsidRDefault="0098523A" w:rsidP="0098523A">
      <w:pPr>
        <w:pStyle w:val="AssemblerProgramm"/>
      </w:pPr>
      <w:r>
        <w:tab/>
        <w:t>setb Band</w:t>
      </w:r>
      <w:r w:rsidR="00F1759B">
        <w:tab/>
      </w:r>
      <w:r w:rsidR="00F1759B">
        <w:tab/>
      </w:r>
      <w:r w:rsidR="00F1759B">
        <w:tab/>
        <w:t>;Band ein</w:t>
      </w:r>
    </w:p>
    <w:p w14:paraId="514AF623" w14:textId="77777777" w:rsidR="0098523A" w:rsidRDefault="0098523A" w:rsidP="0098523A">
      <w:pPr>
        <w:pStyle w:val="AssemblerProgramm"/>
      </w:pPr>
    </w:p>
    <w:p w14:paraId="43D174AE" w14:textId="3A40993D" w:rsidR="0098523A" w:rsidRDefault="0098523A" w:rsidP="0098523A">
      <w:pPr>
        <w:pStyle w:val="AssemblerProgramm"/>
      </w:pPr>
      <w:r>
        <w:tab/>
        <w:t>jnb tf0,$</w:t>
      </w:r>
      <w:r w:rsidR="00F1759B">
        <w:tab/>
      </w:r>
      <w:r w:rsidR="00F1759B">
        <w:tab/>
      </w:r>
      <w:r w:rsidR="00F1759B">
        <w:tab/>
        <w:t>;warte bis 10. Impuls</w:t>
      </w:r>
    </w:p>
    <w:p w14:paraId="55761A7D" w14:textId="77777777" w:rsidR="0098523A" w:rsidRDefault="0098523A" w:rsidP="0098523A">
      <w:pPr>
        <w:pStyle w:val="AssemblerProgramm"/>
      </w:pPr>
    </w:p>
    <w:p w14:paraId="2EE3211A" w14:textId="63B461EA" w:rsidR="0098523A" w:rsidRDefault="0098523A" w:rsidP="0098523A">
      <w:pPr>
        <w:pStyle w:val="AssemblerProgramm"/>
      </w:pPr>
      <w:r>
        <w:tab/>
        <w:t>clr tf0</w:t>
      </w:r>
      <w:r w:rsidR="00F1759B">
        <w:tab/>
      </w:r>
      <w:r w:rsidR="00F1759B">
        <w:tab/>
      </w:r>
      <w:r w:rsidR="00F1759B">
        <w:tab/>
        <w:t>;Flag löschen</w:t>
      </w:r>
    </w:p>
    <w:p w14:paraId="5A79A74E" w14:textId="1346237A" w:rsidR="0098523A" w:rsidRDefault="0098523A" w:rsidP="0098523A">
      <w:pPr>
        <w:pStyle w:val="AssemblerProgramm"/>
      </w:pPr>
      <w:r>
        <w:tab/>
        <w:t>clr Band</w:t>
      </w:r>
      <w:r w:rsidR="00F1759B">
        <w:tab/>
      </w:r>
      <w:r w:rsidR="00F1759B">
        <w:tab/>
      </w:r>
      <w:r w:rsidR="00F1759B">
        <w:tab/>
        <w:t>;Band stopp</w:t>
      </w:r>
    </w:p>
    <w:p w14:paraId="08143268" w14:textId="0AB2D146" w:rsidR="0098523A" w:rsidRDefault="0098523A" w:rsidP="0098523A">
      <w:pPr>
        <w:pStyle w:val="AssemblerProgramm"/>
      </w:pPr>
      <w:r>
        <w:tab/>
        <w:t>clr tr0</w:t>
      </w:r>
      <w:r w:rsidR="00F1759B">
        <w:tab/>
      </w:r>
      <w:r w:rsidR="00F1759B">
        <w:tab/>
      </w:r>
      <w:r w:rsidR="00F1759B">
        <w:tab/>
        <w:t>;Zähler inaktiv</w:t>
      </w:r>
    </w:p>
    <w:p w14:paraId="09DE75CF" w14:textId="77777777" w:rsidR="0098523A" w:rsidRDefault="0098523A" w:rsidP="0098523A">
      <w:pPr>
        <w:pStyle w:val="AssemblerProgramm"/>
      </w:pPr>
      <w:r>
        <w:tab/>
        <w:t>jmp start</w:t>
      </w:r>
    </w:p>
    <w:p w14:paraId="365A3841" w14:textId="77777777" w:rsidR="0098523A" w:rsidRDefault="0098523A" w:rsidP="0098523A">
      <w:pPr>
        <w:pStyle w:val="AssemblerProgramm"/>
      </w:pPr>
    </w:p>
    <w:p w14:paraId="1C26B98F" w14:textId="09131A03" w:rsidR="0098523A" w:rsidRDefault="0098523A" w:rsidP="0098523A">
      <w:pPr>
        <w:pStyle w:val="AssemblerProgramm"/>
      </w:pPr>
      <w:r>
        <w:t>end</w:t>
      </w:r>
    </w:p>
    <w:p w14:paraId="3CD9A5AE" w14:textId="04B5CDB8" w:rsidR="00F1759B" w:rsidRDefault="00F1759B" w:rsidP="0098523A">
      <w:pPr>
        <w:pStyle w:val="AssemblerProgramm"/>
      </w:pPr>
    </w:p>
    <w:p w14:paraId="4DA1C696" w14:textId="77777777" w:rsidR="00F1759B" w:rsidRDefault="00F1759B" w:rsidP="0098523A">
      <w:pPr>
        <w:pStyle w:val="AssemblerProgramm"/>
      </w:pPr>
    </w:p>
    <w:p w14:paraId="6022E8FD" w14:textId="3490C684" w:rsidR="0098523A" w:rsidRDefault="0098523A" w:rsidP="0098523A">
      <w:r>
        <w:t xml:space="preserve">Lösung zu </w:t>
      </w:r>
      <w:r>
        <w:fldChar w:fldCharType="begin"/>
      </w:r>
      <w:r>
        <w:instrText xml:space="preserve"> REF _Ref32955853 \h  \* MERGEFORMAT </w:instrText>
      </w:r>
      <w:r>
        <w:fldChar w:fldCharType="separate"/>
      </w:r>
      <w:r>
        <w:t>Stoppuhr mit Timer</w:t>
      </w:r>
      <w:r>
        <w:fldChar w:fldCharType="end"/>
      </w:r>
    </w:p>
    <w:p w14:paraId="311C94D0" w14:textId="7F2A0ADC" w:rsidR="005B70EF" w:rsidRDefault="005B70EF" w:rsidP="0098523A">
      <w:r>
        <w:t xml:space="preserve">Hinweis: Das UP Anzeige </w:t>
      </w:r>
      <w:r w:rsidR="009E5080">
        <w:t>war nicht verlangt</w:t>
      </w:r>
      <w:bookmarkStart w:id="2" w:name="_GoBack"/>
      <w:bookmarkEnd w:id="2"/>
    </w:p>
    <w:p w14:paraId="5F7BA811" w14:textId="77777777" w:rsidR="0098523A" w:rsidRDefault="0098523A" w:rsidP="00DD3B1F">
      <w:pPr>
        <w:pStyle w:val="AssemblerProgramm"/>
      </w:pPr>
    </w:p>
    <w:p w14:paraId="6EE9FF31" w14:textId="77777777" w:rsidR="00DD3B1F" w:rsidRDefault="00DD3B1F" w:rsidP="00DD3B1F">
      <w:pPr>
        <w:pStyle w:val="AssemblerProgramm"/>
      </w:pPr>
      <w:r>
        <w:tab/>
        <w:t>offset equ 000h</w:t>
      </w:r>
    </w:p>
    <w:p w14:paraId="21EFDCA9" w14:textId="77777777" w:rsidR="00DD3B1F" w:rsidRDefault="00DD3B1F" w:rsidP="00DD3B1F">
      <w:pPr>
        <w:pStyle w:val="AssemblerProgramm"/>
      </w:pPr>
      <w:r>
        <w:tab/>
        <w:t xml:space="preserve">ICM </w:t>
      </w:r>
      <w:r>
        <w:tab/>
        <w:t>equ p1</w:t>
      </w:r>
    </w:p>
    <w:p w14:paraId="09F0FB91" w14:textId="77777777" w:rsidR="00DD3B1F" w:rsidRDefault="00DD3B1F" w:rsidP="00DD3B1F">
      <w:pPr>
        <w:pStyle w:val="AssemblerProgramm"/>
      </w:pPr>
      <w:r>
        <w:tab/>
        <w:t>Digit0</w:t>
      </w:r>
      <w:r>
        <w:tab/>
        <w:t>equ ICM.4</w:t>
      </w:r>
    </w:p>
    <w:p w14:paraId="7CEF97AE" w14:textId="77777777" w:rsidR="00DD3B1F" w:rsidRDefault="00DD3B1F" w:rsidP="00DD3B1F">
      <w:pPr>
        <w:pStyle w:val="AssemblerProgramm"/>
      </w:pPr>
      <w:r>
        <w:tab/>
        <w:t>Digit1</w:t>
      </w:r>
      <w:r>
        <w:tab/>
        <w:t>equ ICM.5</w:t>
      </w:r>
    </w:p>
    <w:p w14:paraId="0E9ADC49" w14:textId="77777777" w:rsidR="00DD3B1F" w:rsidRDefault="00DD3B1F" w:rsidP="00DD3B1F">
      <w:pPr>
        <w:pStyle w:val="AssemblerProgramm"/>
      </w:pPr>
      <w:r>
        <w:tab/>
        <w:t>Digit2</w:t>
      </w:r>
      <w:r>
        <w:tab/>
        <w:t>equ ICM.6</w:t>
      </w:r>
    </w:p>
    <w:p w14:paraId="6601898D" w14:textId="77777777" w:rsidR="00DD3B1F" w:rsidRDefault="00DD3B1F" w:rsidP="00DD3B1F">
      <w:pPr>
        <w:pStyle w:val="AssemblerProgramm"/>
      </w:pPr>
      <w:r>
        <w:tab/>
        <w:t>Digit3</w:t>
      </w:r>
      <w:r>
        <w:tab/>
        <w:t>equ ICM.7</w:t>
      </w:r>
    </w:p>
    <w:p w14:paraId="6406C66E" w14:textId="77777777" w:rsidR="00DD3B1F" w:rsidRDefault="00DD3B1F" w:rsidP="00DD3B1F">
      <w:pPr>
        <w:pStyle w:val="AssemblerProgramm"/>
      </w:pPr>
      <w:r>
        <w:tab/>
        <w:t>Start</w:t>
      </w:r>
      <w:r>
        <w:tab/>
        <w:t>equ P2.0</w:t>
      </w:r>
    </w:p>
    <w:p w14:paraId="72F74C7D" w14:textId="77777777" w:rsidR="00DD3B1F" w:rsidRDefault="00DD3B1F" w:rsidP="00DD3B1F">
      <w:pPr>
        <w:pStyle w:val="AssemblerProgramm"/>
      </w:pPr>
      <w:r>
        <w:tab/>
        <w:t>Stopp</w:t>
      </w:r>
      <w:r>
        <w:tab/>
        <w:t>equ P2.1</w:t>
      </w:r>
    </w:p>
    <w:p w14:paraId="143E5225" w14:textId="77777777" w:rsidR="00DD3B1F" w:rsidRDefault="00DD3B1F" w:rsidP="00DD3B1F">
      <w:pPr>
        <w:pStyle w:val="AssemblerProgramm"/>
      </w:pPr>
      <w:r>
        <w:tab/>
        <w:t>Reset</w:t>
      </w:r>
      <w:r>
        <w:tab/>
        <w:t>equ P2.2</w:t>
      </w:r>
    </w:p>
    <w:p w14:paraId="35E21D4C" w14:textId="77777777" w:rsidR="00DD3B1F" w:rsidRDefault="00DD3B1F" w:rsidP="00DD3B1F">
      <w:pPr>
        <w:pStyle w:val="AssemblerProgramm"/>
      </w:pPr>
      <w:r>
        <w:tab/>
        <w:t>DSEG at 30h</w:t>
      </w:r>
      <w:r>
        <w:tab/>
        <w:t>;Byte-Variable definieren mit Adresse</w:t>
      </w:r>
    </w:p>
    <w:p w14:paraId="3E8ACDDE" w14:textId="77777777" w:rsidR="00DD3B1F" w:rsidRDefault="00DD3B1F" w:rsidP="00DD3B1F">
      <w:pPr>
        <w:pStyle w:val="AssemblerProgramm"/>
      </w:pPr>
      <w:r>
        <w:t>hunderdstel:</w:t>
      </w:r>
      <w:r>
        <w:tab/>
        <w:t>DS 1</w:t>
      </w:r>
      <w:r>
        <w:tab/>
        <w:t>;Byte Variable mit Angabe der Größe z.B. 2 Byte</w:t>
      </w:r>
    </w:p>
    <w:p w14:paraId="6E088EA5" w14:textId="77777777" w:rsidR="00DD3B1F" w:rsidRDefault="00DD3B1F" w:rsidP="00DD3B1F">
      <w:pPr>
        <w:pStyle w:val="AssemblerProgramm"/>
      </w:pPr>
      <w:r>
        <w:t>Sekunde:</w:t>
      </w:r>
      <w:r>
        <w:tab/>
        <w:t>DS 1</w:t>
      </w:r>
    </w:p>
    <w:p w14:paraId="59553757" w14:textId="77777777" w:rsidR="00DD3B1F" w:rsidRDefault="00DD3B1F" w:rsidP="00DD3B1F">
      <w:pPr>
        <w:pStyle w:val="AssemblerProgramm"/>
      </w:pPr>
      <w:r>
        <w:tab/>
        <w:t>cseg</w:t>
      </w:r>
    </w:p>
    <w:p w14:paraId="3538F7EC" w14:textId="77777777" w:rsidR="00DD3B1F" w:rsidRDefault="00DD3B1F" w:rsidP="00DD3B1F">
      <w:pPr>
        <w:pStyle w:val="AssemblerProgramm"/>
      </w:pPr>
      <w:r>
        <w:tab/>
        <w:t>ORG offset;+100h;Startadresse für das Programm</w:t>
      </w:r>
    </w:p>
    <w:p w14:paraId="658BE11D" w14:textId="77777777" w:rsidR="00DD3B1F" w:rsidRDefault="00DD3B1F" w:rsidP="00DD3B1F">
      <w:pPr>
        <w:pStyle w:val="AssemblerProgramm"/>
      </w:pPr>
    </w:p>
    <w:p w14:paraId="42480135" w14:textId="77777777" w:rsidR="00DD3B1F" w:rsidRDefault="00DD3B1F" w:rsidP="00DD3B1F">
      <w:pPr>
        <w:pStyle w:val="AssemblerProgramm"/>
      </w:pPr>
      <w:r>
        <w:tab/>
        <w:t>jmp init</w:t>
      </w:r>
    </w:p>
    <w:p w14:paraId="5F6328C4" w14:textId="77777777" w:rsidR="00DD3B1F" w:rsidRDefault="00DD3B1F" w:rsidP="00DD3B1F">
      <w:pPr>
        <w:pStyle w:val="AssemblerProgramm"/>
      </w:pPr>
    </w:p>
    <w:p w14:paraId="7A1FD139" w14:textId="77777777" w:rsidR="00DD3B1F" w:rsidRDefault="00DD3B1F" w:rsidP="00DD3B1F">
      <w:pPr>
        <w:pStyle w:val="AssemblerProgramm"/>
      </w:pPr>
      <w:r>
        <w:t>Init:</w:t>
      </w:r>
    </w:p>
    <w:p w14:paraId="31AA78BC" w14:textId="77777777" w:rsidR="00DD3B1F" w:rsidRDefault="00DD3B1F" w:rsidP="00DD3B1F">
      <w:pPr>
        <w:pStyle w:val="AssemblerProgramm"/>
      </w:pPr>
      <w:r>
        <w:tab/>
        <w:t>mov tmod,#00000010b</w:t>
      </w:r>
      <w:r>
        <w:tab/>
        <w:t>;timer0 autoreload,</w:t>
      </w:r>
    </w:p>
    <w:p w14:paraId="73E6960A" w14:textId="77777777" w:rsidR="00DD3B1F" w:rsidRDefault="00DD3B1F" w:rsidP="00DD3B1F">
      <w:pPr>
        <w:pStyle w:val="AssemblerProgramm"/>
      </w:pPr>
      <w:r>
        <w:tab/>
        <w:t>mov th0,#156</w:t>
      </w:r>
      <w:r>
        <w:tab/>
      </w:r>
      <w:r>
        <w:tab/>
        <w:t>;100us Zeitbasis</w:t>
      </w:r>
    </w:p>
    <w:p w14:paraId="7017045A" w14:textId="77777777" w:rsidR="00DD3B1F" w:rsidRDefault="00DD3B1F" w:rsidP="00DD3B1F">
      <w:pPr>
        <w:pStyle w:val="AssemblerProgramm"/>
      </w:pPr>
      <w:r>
        <w:tab/>
        <w:t>mov tl0,#156</w:t>
      </w:r>
    </w:p>
    <w:p w14:paraId="3E0EE150" w14:textId="77777777" w:rsidR="00DD3B1F" w:rsidRDefault="00DD3B1F" w:rsidP="00DD3B1F">
      <w:pPr>
        <w:pStyle w:val="AssemblerProgramm"/>
      </w:pPr>
      <w:r>
        <w:tab/>
        <w:t>mov r2,#0</w:t>
      </w:r>
      <w:r>
        <w:tab/>
      </w:r>
    </w:p>
    <w:p w14:paraId="5BE69433" w14:textId="77777777" w:rsidR="00DD3B1F" w:rsidRDefault="00DD3B1F" w:rsidP="00DD3B1F">
      <w:pPr>
        <w:pStyle w:val="AssemblerProgramm"/>
      </w:pPr>
      <w:r>
        <w:tab/>
        <w:t>mov r3,#0</w:t>
      </w:r>
    </w:p>
    <w:p w14:paraId="37D05613" w14:textId="77777777" w:rsidR="00DD3B1F" w:rsidRDefault="00DD3B1F" w:rsidP="00DD3B1F">
      <w:pPr>
        <w:pStyle w:val="AssemblerProgramm"/>
      </w:pPr>
      <w:r>
        <w:tab/>
        <w:t>mov r4,#0</w:t>
      </w:r>
    </w:p>
    <w:p w14:paraId="4E82DFCF" w14:textId="77777777" w:rsidR="00DD3B1F" w:rsidRDefault="00DD3B1F" w:rsidP="00DD3B1F">
      <w:pPr>
        <w:pStyle w:val="AssemblerProgramm"/>
      </w:pPr>
      <w:r>
        <w:tab/>
        <w:t>mov r5,#0</w:t>
      </w:r>
    </w:p>
    <w:p w14:paraId="0DD0D7ED" w14:textId="77777777" w:rsidR="00DD3B1F" w:rsidRDefault="00DD3B1F" w:rsidP="00DD3B1F">
      <w:pPr>
        <w:pStyle w:val="AssemblerProgramm"/>
      </w:pPr>
      <w:r>
        <w:tab/>
        <w:t>mov r6,#0</w:t>
      </w:r>
    </w:p>
    <w:p w14:paraId="1FF85CC4" w14:textId="77777777" w:rsidR="00DD3B1F" w:rsidRDefault="00DD3B1F" w:rsidP="00DD3B1F">
      <w:pPr>
        <w:pStyle w:val="AssemblerProgramm"/>
      </w:pPr>
      <w:r>
        <w:tab/>
        <w:t>mov r7,#0</w:t>
      </w:r>
    </w:p>
    <w:p w14:paraId="160B917D" w14:textId="09F79849" w:rsidR="00DD3B1F" w:rsidRDefault="00DE0FB2" w:rsidP="00DD3B1F">
      <w:pPr>
        <w:pStyle w:val="AssemblerProgramm"/>
      </w:pPr>
      <w:r>
        <w:rPr>
          <w:noProof/>
        </w:rPr>
        <w:object w:dxaOrig="1440" w:dyaOrig="1440" w14:anchorId="2F817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338.4pt;margin-top:5.2pt;width:182.1pt;height:671.55pt;z-index:251657216">
            <v:imagedata r:id="rId9" o:title=""/>
            <w10:wrap type="square"/>
          </v:shape>
          <o:OLEObject Type="Embed" ProgID="Visio.Drawing.11" ShapeID="_x0000_s1033" DrawAspect="Content" ObjectID="_1646402838" r:id="rId10"/>
        </w:object>
      </w:r>
      <w:r w:rsidR="00DD3B1F">
        <w:tab/>
      </w:r>
    </w:p>
    <w:p w14:paraId="0C9B47E5" w14:textId="77777777" w:rsidR="00DD3B1F" w:rsidRDefault="00DD3B1F" w:rsidP="00DD3B1F">
      <w:pPr>
        <w:pStyle w:val="AssemblerProgramm"/>
      </w:pPr>
      <w:r>
        <w:t>Ziel0:</w:t>
      </w:r>
    </w:p>
    <w:p w14:paraId="3C21E65F" w14:textId="77777777" w:rsidR="00DD3B1F" w:rsidRDefault="00DD3B1F" w:rsidP="00DD3B1F">
      <w:pPr>
        <w:pStyle w:val="AssemblerProgramm"/>
      </w:pPr>
      <w:r>
        <w:tab/>
        <w:t>call anzeige</w:t>
      </w:r>
    </w:p>
    <w:p w14:paraId="7B8F9D9B" w14:textId="4CC3AE03" w:rsidR="00DD3B1F" w:rsidRDefault="00DD3B1F" w:rsidP="00DD3B1F">
      <w:pPr>
        <w:pStyle w:val="AssemblerProgramm"/>
      </w:pPr>
      <w:r>
        <w:tab/>
        <w:t xml:space="preserve">jb start, Ziel1 </w:t>
      </w:r>
      <w:r>
        <w:tab/>
      </w:r>
      <w:r>
        <w:tab/>
        <w:t>;Starttaste betätigt?</w:t>
      </w:r>
    </w:p>
    <w:p w14:paraId="4F9E2E01" w14:textId="77777777" w:rsidR="00DD3B1F" w:rsidRDefault="00DD3B1F" w:rsidP="00DD3B1F">
      <w:pPr>
        <w:pStyle w:val="AssemblerProgramm"/>
      </w:pPr>
      <w:r>
        <w:lastRenderedPageBreak/>
        <w:tab/>
        <w:t>setb tr0</w:t>
      </w:r>
    </w:p>
    <w:p w14:paraId="0257CF62" w14:textId="77777777" w:rsidR="00DD3B1F" w:rsidRDefault="00DD3B1F" w:rsidP="00DD3B1F">
      <w:pPr>
        <w:pStyle w:val="AssemblerProgramm"/>
      </w:pPr>
      <w:r>
        <w:t>Ziel1:</w:t>
      </w:r>
    </w:p>
    <w:p w14:paraId="7DBB8F1B" w14:textId="77777777" w:rsidR="00DD3B1F" w:rsidRDefault="00DD3B1F" w:rsidP="00DD3B1F">
      <w:pPr>
        <w:pStyle w:val="AssemblerProgramm"/>
      </w:pPr>
      <w:r>
        <w:tab/>
        <w:t>jb Reset,Ziel2</w:t>
      </w:r>
      <w:r>
        <w:tab/>
        <w:t xml:space="preserve"> </w:t>
      </w:r>
      <w:r>
        <w:tab/>
        <w:t>;Resettaste betätigt?</w:t>
      </w:r>
    </w:p>
    <w:p w14:paraId="1F6DFAF8" w14:textId="77777777" w:rsidR="00DD3B1F" w:rsidRDefault="00DD3B1F" w:rsidP="00DD3B1F">
      <w:pPr>
        <w:pStyle w:val="AssemblerProgramm"/>
      </w:pPr>
      <w:r>
        <w:tab/>
        <w:t>mov r2,#0</w:t>
      </w:r>
      <w:r>
        <w:tab/>
      </w:r>
    </w:p>
    <w:p w14:paraId="5941C5BF" w14:textId="77777777" w:rsidR="00DD3B1F" w:rsidRDefault="00DD3B1F" w:rsidP="00DD3B1F">
      <w:pPr>
        <w:pStyle w:val="AssemblerProgramm"/>
      </w:pPr>
      <w:r>
        <w:tab/>
        <w:t>mov r3,#0</w:t>
      </w:r>
    </w:p>
    <w:p w14:paraId="4B4C1F6E" w14:textId="77777777" w:rsidR="00DD3B1F" w:rsidRDefault="00DD3B1F" w:rsidP="00DD3B1F">
      <w:pPr>
        <w:pStyle w:val="AssemblerProgramm"/>
      </w:pPr>
      <w:r>
        <w:tab/>
        <w:t>mov r4,#0</w:t>
      </w:r>
    </w:p>
    <w:p w14:paraId="425EA025" w14:textId="77777777" w:rsidR="00DD3B1F" w:rsidRDefault="00DD3B1F" w:rsidP="00DD3B1F">
      <w:pPr>
        <w:pStyle w:val="AssemblerProgramm"/>
      </w:pPr>
      <w:r>
        <w:tab/>
        <w:t>mov r5,#0</w:t>
      </w:r>
    </w:p>
    <w:p w14:paraId="43327578" w14:textId="77777777" w:rsidR="00DD3B1F" w:rsidRDefault="00DD3B1F" w:rsidP="00DD3B1F">
      <w:pPr>
        <w:pStyle w:val="AssemblerProgramm"/>
      </w:pPr>
      <w:r>
        <w:tab/>
        <w:t>mov r6,#0</w:t>
      </w:r>
    </w:p>
    <w:p w14:paraId="01D1681F" w14:textId="77777777" w:rsidR="00DD3B1F" w:rsidRDefault="00DD3B1F" w:rsidP="00DD3B1F">
      <w:pPr>
        <w:pStyle w:val="AssemblerProgramm"/>
      </w:pPr>
      <w:r>
        <w:tab/>
        <w:t>mov r7,#0</w:t>
      </w:r>
    </w:p>
    <w:p w14:paraId="59941379" w14:textId="77777777" w:rsidR="00DD3B1F" w:rsidRDefault="00DD3B1F" w:rsidP="00DD3B1F">
      <w:pPr>
        <w:pStyle w:val="AssemblerProgramm"/>
      </w:pPr>
      <w:r>
        <w:t>Ziel2:</w:t>
      </w:r>
    </w:p>
    <w:p w14:paraId="20BBFB3A" w14:textId="77777777" w:rsidR="00DD3B1F" w:rsidRDefault="00DD3B1F" w:rsidP="00DD3B1F">
      <w:pPr>
        <w:pStyle w:val="AssemblerProgramm"/>
      </w:pPr>
      <w:r>
        <w:tab/>
        <w:t>jb stopp,Ziel3</w:t>
      </w:r>
      <w:r>
        <w:tab/>
      </w:r>
      <w:r>
        <w:tab/>
        <w:t xml:space="preserve">  </w:t>
      </w:r>
      <w:r>
        <w:tab/>
        <w:t>;Stopptaste betätigt?</w:t>
      </w:r>
    </w:p>
    <w:p w14:paraId="66A1AA9F" w14:textId="77777777" w:rsidR="00DD3B1F" w:rsidRDefault="00DD3B1F" w:rsidP="00DD3B1F">
      <w:pPr>
        <w:pStyle w:val="AssemblerProgramm"/>
      </w:pPr>
      <w:r>
        <w:tab/>
        <w:t>clr tr0</w:t>
      </w:r>
    </w:p>
    <w:p w14:paraId="631B8BB2" w14:textId="77777777" w:rsidR="00DD3B1F" w:rsidRDefault="00DD3B1F" w:rsidP="00DD3B1F">
      <w:pPr>
        <w:pStyle w:val="AssemblerProgramm"/>
      </w:pPr>
      <w:r>
        <w:tab/>
        <w:t>jmp Ziel0</w:t>
      </w:r>
    </w:p>
    <w:p w14:paraId="32CB281F" w14:textId="77777777" w:rsidR="00DD3B1F" w:rsidRDefault="00DD3B1F" w:rsidP="00DD3B1F">
      <w:pPr>
        <w:pStyle w:val="AssemblerProgramm"/>
      </w:pPr>
      <w:r>
        <w:t>Ziel3:</w:t>
      </w:r>
    </w:p>
    <w:p w14:paraId="36CEFBCA" w14:textId="77777777" w:rsidR="00DD3B1F" w:rsidRDefault="00DD3B1F" w:rsidP="00DD3B1F">
      <w:pPr>
        <w:pStyle w:val="AssemblerProgramm"/>
      </w:pPr>
      <w:r>
        <w:tab/>
        <w:t>jnb tf0,ziel0</w:t>
      </w:r>
    </w:p>
    <w:p w14:paraId="3D9E35A5" w14:textId="77777777" w:rsidR="00DD3B1F" w:rsidRDefault="00DD3B1F" w:rsidP="00DD3B1F">
      <w:pPr>
        <w:pStyle w:val="AssemblerProgramm"/>
      </w:pPr>
      <w:r>
        <w:tab/>
        <w:t>clr tf0</w:t>
      </w:r>
    </w:p>
    <w:p w14:paraId="797CDCCB" w14:textId="77777777" w:rsidR="00DD3B1F" w:rsidRDefault="00DD3B1F" w:rsidP="00DD3B1F">
      <w:pPr>
        <w:pStyle w:val="AssemblerProgramm"/>
      </w:pPr>
      <w:r>
        <w:tab/>
        <w:t>inc r7</w:t>
      </w:r>
      <w:r>
        <w:tab/>
      </w:r>
      <w:r>
        <w:tab/>
        <w:t xml:space="preserve"> </w:t>
      </w:r>
      <w:r>
        <w:tab/>
      </w:r>
      <w:r>
        <w:tab/>
        <w:t>;alle 100us</w:t>
      </w:r>
    </w:p>
    <w:p w14:paraId="462F607D" w14:textId="77777777" w:rsidR="00DD3B1F" w:rsidRDefault="00DD3B1F" w:rsidP="00DD3B1F">
      <w:pPr>
        <w:pStyle w:val="AssemblerProgramm"/>
      </w:pPr>
      <w:r>
        <w:tab/>
        <w:t>cjne r7,#10, ziel0</w:t>
      </w:r>
    </w:p>
    <w:p w14:paraId="22958848" w14:textId="77777777" w:rsidR="00DD3B1F" w:rsidRDefault="00DD3B1F" w:rsidP="00DD3B1F">
      <w:pPr>
        <w:pStyle w:val="AssemblerProgramm"/>
      </w:pPr>
      <w:r>
        <w:tab/>
        <w:t>mov r7,#0</w:t>
      </w:r>
    </w:p>
    <w:p w14:paraId="795AEC59" w14:textId="77777777" w:rsidR="00DD3B1F" w:rsidRDefault="00DD3B1F" w:rsidP="00DD3B1F">
      <w:pPr>
        <w:pStyle w:val="AssemblerProgramm"/>
      </w:pPr>
      <w:r>
        <w:tab/>
        <w:t>inc r6</w:t>
      </w:r>
      <w:r>
        <w:tab/>
      </w:r>
      <w:r>
        <w:tab/>
        <w:t xml:space="preserve"> </w:t>
      </w:r>
      <w:r>
        <w:tab/>
      </w:r>
      <w:r>
        <w:tab/>
        <w:t>;alle ms</w:t>
      </w:r>
    </w:p>
    <w:p w14:paraId="302A195B" w14:textId="77777777" w:rsidR="00DD3B1F" w:rsidRDefault="00DD3B1F" w:rsidP="00DD3B1F">
      <w:pPr>
        <w:pStyle w:val="AssemblerProgramm"/>
      </w:pPr>
      <w:r>
        <w:tab/>
        <w:t>cjne r6,#10, ziel0</w:t>
      </w:r>
    </w:p>
    <w:p w14:paraId="5A1B77D2" w14:textId="77777777" w:rsidR="00DD3B1F" w:rsidRDefault="00DD3B1F" w:rsidP="00DD3B1F">
      <w:pPr>
        <w:pStyle w:val="AssemblerProgramm"/>
      </w:pPr>
      <w:r>
        <w:tab/>
        <w:t>mov r6,#0</w:t>
      </w:r>
    </w:p>
    <w:p w14:paraId="6112F682" w14:textId="77777777" w:rsidR="00DD3B1F" w:rsidRDefault="00DD3B1F" w:rsidP="00DD3B1F">
      <w:pPr>
        <w:pStyle w:val="AssemblerProgramm"/>
      </w:pPr>
      <w:r>
        <w:tab/>
        <w:t>inc r5</w:t>
      </w:r>
      <w:r>
        <w:tab/>
      </w:r>
      <w:r>
        <w:tab/>
        <w:t xml:space="preserve"> </w:t>
      </w:r>
      <w:r>
        <w:tab/>
      </w:r>
      <w:r>
        <w:tab/>
        <w:t>;alle 10ms</w:t>
      </w:r>
    </w:p>
    <w:p w14:paraId="2F87BE9B" w14:textId="77777777" w:rsidR="00DD3B1F" w:rsidRDefault="00DD3B1F" w:rsidP="00DD3B1F">
      <w:pPr>
        <w:pStyle w:val="AssemblerProgramm"/>
      </w:pPr>
      <w:r>
        <w:tab/>
        <w:t>cjne r5,#10, ziel0</w:t>
      </w:r>
    </w:p>
    <w:p w14:paraId="05A810EF" w14:textId="77777777" w:rsidR="00DD3B1F" w:rsidRDefault="00DD3B1F" w:rsidP="00DD3B1F">
      <w:pPr>
        <w:pStyle w:val="AssemblerProgramm"/>
      </w:pPr>
      <w:r>
        <w:tab/>
        <w:t>mov r5,#0</w:t>
      </w:r>
    </w:p>
    <w:p w14:paraId="1B9E6563" w14:textId="77777777" w:rsidR="00DD3B1F" w:rsidRDefault="00DD3B1F" w:rsidP="00DD3B1F">
      <w:pPr>
        <w:pStyle w:val="AssemblerProgramm"/>
      </w:pPr>
      <w:r>
        <w:tab/>
        <w:t>call anzeige</w:t>
      </w:r>
    </w:p>
    <w:p w14:paraId="068AE568" w14:textId="77777777" w:rsidR="00DD3B1F" w:rsidRDefault="00DD3B1F" w:rsidP="00DD3B1F">
      <w:pPr>
        <w:pStyle w:val="AssemblerProgramm"/>
      </w:pPr>
      <w:r>
        <w:tab/>
        <w:t>inc r4</w:t>
      </w:r>
      <w:r>
        <w:tab/>
      </w:r>
      <w:r>
        <w:tab/>
        <w:t xml:space="preserve"> </w:t>
      </w:r>
      <w:r>
        <w:tab/>
      </w:r>
      <w:r>
        <w:tab/>
        <w:t>;alle 100ms</w:t>
      </w:r>
    </w:p>
    <w:p w14:paraId="198F7756" w14:textId="77777777" w:rsidR="00DD3B1F" w:rsidRDefault="00DD3B1F" w:rsidP="00DD3B1F">
      <w:pPr>
        <w:pStyle w:val="AssemblerProgramm"/>
      </w:pPr>
      <w:r>
        <w:tab/>
        <w:t>cjne r4,#10, ziel0</w:t>
      </w:r>
    </w:p>
    <w:p w14:paraId="2FE1ECB2" w14:textId="77777777" w:rsidR="00DD3B1F" w:rsidRDefault="00DD3B1F" w:rsidP="00DD3B1F">
      <w:pPr>
        <w:pStyle w:val="AssemblerProgramm"/>
      </w:pPr>
      <w:r>
        <w:tab/>
        <w:t>mov r4,#0</w:t>
      </w:r>
    </w:p>
    <w:p w14:paraId="4943F6FB" w14:textId="77777777" w:rsidR="00DD3B1F" w:rsidRDefault="00DD3B1F" w:rsidP="00DD3B1F">
      <w:pPr>
        <w:pStyle w:val="AssemblerProgramm"/>
      </w:pPr>
      <w:r>
        <w:tab/>
        <w:t>inc r3</w:t>
      </w:r>
      <w:r>
        <w:tab/>
      </w:r>
      <w:r>
        <w:tab/>
        <w:t xml:space="preserve"> </w:t>
      </w:r>
      <w:r>
        <w:tab/>
      </w:r>
      <w:r>
        <w:tab/>
        <w:t>;jede s</w:t>
      </w:r>
    </w:p>
    <w:p w14:paraId="4F66DD30" w14:textId="77777777" w:rsidR="00DD3B1F" w:rsidRDefault="00DD3B1F" w:rsidP="00DD3B1F">
      <w:pPr>
        <w:pStyle w:val="AssemblerProgramm"/>
      </w:pPr>
      <w:r>
        <w:tab/>
        <w:t>cjne r3,#10, ziel0</w:t>
      </w:r>
    </w:p>
    <w:p w14:paraId="38406AC1" w14:textId="77777777" w:rsidR="00DD3B1F" w:rsidRDefault="00DD3B1F" w:rsidP="00DD3B1F">
      <w:pPr>
        <w:pStyle w:val="AssemblerProgramm"/>
      </w:pPr>
      <w:r>
        <w:tab/>
        <w:t>mov r3,#0</w:t>
      </w:r>
    </w:p>
    <w:p w14:paraId="1A4C52AB" w14:textId="77777777" w:rsidR="00DD3B1F" w:rsidRDefault="00DD3B1F" w:rsidP="00DD3B1F">
      <w:pPr>
        <w:pStyle w:val="AssemblerProgramm"/>
      </w:pPr>
    </w:p>
    <w:p w14:paraId="7D0C3AD1" w14:textId="77777777" w:rsidR="00DD3B1F" w:rsidRDefault="00DD3B1F" w:rsidP="00DD3B1F">
      <w:pPr>
        <w:pStyle w:val="AssemblerProgramm"/>
      </w:pPr>
      <w:r>
        <w:tab/>
        <w:t>inc r2</w:t>
      </w:r>
      <w:r>
        <w:tab/>
      </w:r>
      <w:r>
        <w:tab/>
        <w:t xml:space="preserve"> </w:t>
      </w:r>
      <w:r>
        <w:tab/>
      </w:r>
      <w:r>
        <w:tab/>
        <w:t>;alle 10s</w:t>
      </w:r>
    </w:p>
    <w:p w14:paraId="593955D1" w14:textId="77777777" w:rsidR="00DD3B1F" w:rsidRDefault="00DD3B1F" w:rsidP="00DD3B1F">
      <w:pPr>
        <w:pStyle w:val="AssemblerProgramm"/>
      </w:pPr>
      <w:r>
        <w:tab/>
        <w:t>cjne r2,#10, ziel0</w:t>
      </w:r>
    </w:p>
    <w:p w14:paraId="079E105D" w14:textId="77777777" w:rsidR="00DD3B1F" w:rsidRDefault="00DD3B1F" w:rsidP="00DD3B1F">
      <w:pPr>
        <w:pStyle w:val="AssemblerProgramm"/>
      </w:pPr>
      <w:r>
        <w:tab/>
        <w:t>mov r2,#0</w:t>
      </w:r>
    </w:p>
    <w:p w14:paraId="55E686AB" w14:textId="77777777" w:rsidR="00DD3B1F" w:rsidRDefault="00DD3B1F" w:rsidP="00DD3B1F">
      <w:pPr>
        <w:pStyle w:val="AssemblerProgramm"/>
      </w:pPr>
      <w:r>
        <w:tab/>
        <w:t>jmp ziel0</w:t>
      </w:r>
    </w:p>
    <w:p w14:paraId="07C92185" w14:textId="77777777" w:rsidR="00DD3B1F" w:rsidRDefault="00DD3B1F" w:rsidP="00DD3B1F">
      <w:pPr>
        <w:pStyle w:val="AssemblerProgramm"/>
      </w:pPr>
      <w:r>
        <w:t>Anzeige:</w:t>
      </w:r>
    </w:p>
    <w:p w14:paraId="4A17A529" w14:textId="77777777" w:rsidR="00DD3B1F" w:rsidRDefault="00DD3B1F" w:rsidP="00DD3B1F">
      <w:pPr>
        <w:pStyle w:val="AssemblerProgramm"/>
      </w:pPr>
      <w:r>
        <w:tab/>
        <w:t>mov ICM,#0f0h</w:t>
      </w:r>
      <w:r>
        <w:tab/>
        <w:t>;erste beide Stellen auf 0 setzen</w:t>
      </w:r>
    </w:p>
    <w:p w14:paraId="0827F86E" w14:textId="77777777" w:rsidR="00DD3B1F" w:rsidRDefault="00DD3B1F" w:rsidP="00DD3B1F">
      <w:pPr>
        <w:pStyle w:val="AssemblerProgramm"/>
      </w:pPr>
      <w:r>
        <w:tab/>
        <w:t>mov a,r4</w:t>
      </w:r>
      <w:r>
        <w:tab/>
        <w:t>;Einer ausgeben</w:t>
      </w:r>
    </w:p>
    <w:p w14:paraId="007241F9" w14:textId="77777777" w:rsidR="00DD3B1F" w:rsidRDefault="00DD3B1F" w:rsidP="00DD3B1F">
      <w:pPr>
        <w:pStyle w:val="AssemblerProgramm"/>
      </w:pPr>
      <w:r>
        <w:tab/>
        <w:t>orl a,#11110000b</w:t>
      </w:r>
      <w:r>
        <w:tab/>
        <w:t>;Zahlenwert bei ausgeschalteter Anzeige ausgeben</w:t>
      </w:r>
    </w:p>
    <w:p w14:paraId="3A598ECD" w14:textId="77777777" w:rsidR="00DD3B1F" w:rsidRDefault="00DD3B1F" w:rsidP="00DD3B1F">
      <w:pPr>
        <w:pStyle w:val="AssemblerProgramm"/>
      </w:pPr>
      <w:r>
        <w:tab/>
        <w:t>mov ICM,a</w:t>
      </w:r>
    </w:p>
    <w:p w14:paraId="18C821CC" w14:textId="77777777" w:rsidR="00DD3B1F" w:rsidRDefault="00DD3B1F" w:rsidP="00DD3B1F">
      <w:pPr>
        <w:pStyle w:val="AssemblerProgramm"/>
      </w:pPr>
      <w:r>
        <w:tab/>
        <w:t>clr Digit1</w:t>
      </w:r>
    </w:p>
    <w:p w14:paraId="50C54D73" w14:textId="77777777" w:rsidR="00DD3B1F" w:rsidRDefault="00DD3B1F" w:rsidP="00DD3B1F">
      <w:pPr>
        <w:pStyle w:val="AssemblerProgramm"/>
      </w:pPr>
      <w:r>
        <w:tab/>
        <w:t>setb Digit1</w:t>
      </w:r>
    </w:p>
    <w:p w14:paraId="3C39136A" w14:textId="77777777" w:rsidR="00DD3B1F" w:rsidRDefault="00DD3B1F" w:rsidP="00DD3B1F">
      <w:pPr>
        <w:pStyle w:val="AssemblerProgramm"/>
      </w:pPr>
    </w:p>
    <w:p w14:paraId="74AA8CCA" w14:textId="77777777" w:rsidR="00DD3B1F" w:rsidRDefault="00DD3B1F" w:rsidP="00DD3B1F">
      <w:pPr>
        <w:pStyle w:val="AssemblerProgramm"/>
      </w:pPr>
      <w:r>
        <w:tab/>
        <w:t>mov a,r5</w:t>
      </w:r>
    </w:p>
    <w:p w14:paraId="4DE825EE" w14:textId="77777777" w:rsidR="00DD3B1F" w:rsidRDefault="00DD3B1F" w:rsidP="00DD3B1F">
      <w:pPr>
        <w:pStyle w:val="AssemblerProgramm"/>
      </w:pPr>
      <w:r>
        <w:tab/>
        <w:t>orl a,#11110000b</w:t>
      </w:r>
      <w:r>
        <w:tab/>
        <w:t>;Zahlenwert bei ausgeschalteter Anzeige ausgeben</w:t>
      </w:r>
    </w:p>
    <w:p w14:paraId="5E0401BD" w14:textId="77777777" w:rsidR="00DD3B1F" w:rsidRDefault="00DD3B1F" w:rsidP="00DD3B1F">
      <w:pPr>
        <w:pStyle w:val="AssemblerProgramm"/>
      </w:pPr>
      <w:r>
        <w:tab/>
        <w:t>mov ICM,a</w:t>
      </w:r>
    </w:p>
    <w:p w14:paraId="5AC3872D" w14:textId="77777777" w:rsidR="00DD3B1F" w:rsidRDefault="00DD3B1F" w:rsidP="00DD3B1F">
      <w:pPr>
        <w:pStyle w:val="AssemblerProgramm"/>
      </w:pPr>
      <w:r>
        <w:tab/>
        <w:t>clr Digit0</w:t>
      </w:r>
    </w:p>
    <w:p w14:paraId="1A25A92F" w14:textId="77777777" w:rsidR="00DD3B1F" w:rsidRDefault="00DD3B1F" w:rsidP="00DD3B1F">
      <w:pPr>
        <w:pStyle w:val="AssemblerProgramm"/>
      </w:pPr>
      <w:r>
        <w:tab/>
        <w:t>setb Digit0</w:t>
      </w:r>
    </w:p>
    <w:p w14:paraId="31D82FC4" w14:textId="77777777" w:rsidR="00DD3B1F" w:rsidRDefault="00DD3B1F" w:rsidP="00DD3B1F">
      <w:pPr>
        <w:pStyle w:val="AssemblerProgramm"/>
      </w:pPr>
    </w:p>
    <w:p w14:paraId="4DAD34D0" w14:textId="77777777" w:rsidR="00DD3B1F" w:rsidRDefault="00DD3B1F" w:rsidP="00DD3B1F">
      <w:pPr>
        <w:pStyle w:val="AssemblerProgramm"/>
      </w:pPr>
      <w:r>
        <w:tab/>
        <w:t>mov a,r2</w:t>
      </w:r>
      <w:r>
        <w:tab/>
        <w:t>;Einer ausgeben</w:t>
      </w:r>
    </w:p>
    <w:p w14:paraId="08CFFBC3" w14:textId="77777777" w:rsidR="00DD3B1F" w:rsidRDefault="00DD3B1F" w:rsidP="00DD3B1F">
      <w:pPr>
        <w:pStyle w:val="AssemblerProgramm"/>
      </w:pPr>
      <w:r>
        <w:tab/>
        <w:t>orl a,#11110000b</w:t>
      </w:r>
      <w:r>
        <w:tab/>
        <w:t>;Zahlenwert bei ausgeschalteter Anzeige ausgeben</w:t>
      </w:r>
    </w:p>
    <w:p w14:paraId="2DFA2668" w14:textId="77777777" w:rsidR="00DD3B1F" w:rsidRDefault="00DD3B1F" w:rsidP="00DD3B1F">
      <w:pPr>
        <w:pStyle w:val="AssemblerProgramm"/>
      </w:pPr>
      <w:r>
        <w:tab/>
        <w:t>mov ICM,a</w:t>
      </w:r>
    </w:p>
    <w:p w14:paraId="70A030F4" w14:textId="77777777" w:rsidR="00DD3B1F" w:rsidRDefault="00DD3B1F" w:rsidP="00DD3B1F">
      <w:pPr>
        <w:pStyle w:val="AssemblerProgramm"/>
      </w:pPr>
      <w:r>
        <w:tab/>
        <w:t>clr Digit3</w:t>
      </w:r>
    </w:p>
    <w:p w14:paraId="4C83044A" w14:textId="77777777" w:rsidR="00DD3B1F" w:rsidRDefault="00DD3B1F" w:rsidP="00DD3B1F">
      <w:pPr>
        <w:pStyle w:val="AssemblerProgramm"/>
      </w:pPr>
      <w:r>
        <w:tab/>
        <w:t>setb Digit3</w:t>
      </w:r>
    </w:p>
    <w:p w14:paraId="59486A44" w14:textId="77777777" w:rsidR="00DD3B1F" w:rsidRDefault="00DD3B1F" w:rsidP="00DD3B1F">
      <w:pPr>
        <w:pStyle w:val="AssemblerProgramm"/>
      </w:pPr>
    </w:p>
    <w:p w14:paraId="4A21954F" w14:textId="77777777" w:rsidR="00DD3B1F" w:rsidRDefault="00DD3B1F" w:rsidP="00DD3B1F">
      <w:pPr>
        <w:pStyle w:val="AssemblerProgramm"/>
      </w:pPr>
      <w:r>
        <w:tab/>
        <w:t>mov a,r3</w:t>
      </w:r>
    </w:p>
    <w:p w14:paraId="0569D30A" w14:textId="77777777" w:rsidR="00DD3B1F" w:rsidRDefault="00DD3B1F" w:rsidP="00DD3B1F">
      <w:pPr>
        <w:pStyle w:val="AssemblerProgramm"/>
      </w:pPr>
      <w:r>
        <w:tab/>
        <w:t>orl a,#11110000b</w:t>
      </w:r>
      <w:r>
        <w:tab/>
        <w:t>;Zahlenwert bei ausgeschalteter Anzeige ausgeben</w:t>
      </w:r>
    </w:p>
    <w:p w14:paraId="47D1EA38" w14:textId="77777777" w:rsidR="00DD3B1F" w:rsidRDefault="00DD3B1F" w:rsidP="00DD3B1F">
      <w:pPr>
        <w:pStyle w:val="AssemblerProgramm"/>
      </w:pPr>
      <w:r>
        <w:tab/>
        <w:t>mov ICM,a</w:t>
      </w:r>
    </w:p>
    <w:p w14:paraId="5B133A0A" w14:textId="77777777" w:rsidR="00DD3B1F" w:rsidRDefault="00DD3B1F" w:rsidP="00DD3B1F">
      <w:pPr>
        <w:pStyle w:val="AssemblerProgramm"/>
      </w:pPr>
      <w:r>
        <w:tab/>
        <w:t>clr Digit2</w:t>
      </w:r>
    </w:p>
    <w:p w14:paraId="0BA6675B" w14:textId="77777777" w:rsidR="00DD3B1F" w:rsidRDefault="00DD3B1F" w:rsidP="00DD3B1F">
      <w:pPr>
        <w:pStyle w:val="AssemblerProgramm"/>
      </w:pPr>
      <w:r>
        <w:tab/>
        <w:t>setb Digit2</w:t>
      </w:r>
    </w:p>
    <w:p w14:paraId="33FD83E4" w14:textId="77777777" w:rsidR="00DD3B1F" w:rsidRDefault="00DD3B1F" w:rsidP="00DD3B1F">
      <w:pPr>
        <w:pStyle w:val="AssemblerProgramm"/>
      </w:pPr>
      <w:r>
        <w:tab/>
        <w:t>ret</w:t>
      </w:r>
    </w:p>
    <w:p w14:paraId="1FB9A1D0" w14:textId="35F66E05" w:rsidR="00DD3B1F" w:rsidRDefault="00DD3B1F" w:rsidP="00DD3B1F">
      <w:pPr>
        <w:pStyle w:val="AssemblerProgramm"/>
      </w:pPr>
      <w:r>
        <w:lastRenderedPageBreak/>
        <w:tab/>
        <w:t>end</w:t>
      </w:r>
    </w:p>
    <w:p w14:paraId="49E784A4" w14:textId="52990809" w:rsidR="00824E50" w:rsidRDefault="0078230C" w:rsidP="0078230C">
      <w:r>
        <w:t xml:space="preserve">zu </w:t>
      </w:r>
      <w:r>
        <w:fldChar w:fldCharType="begin"/>
      </w:r>
      <w:r>
        <w:instrText xml:space="preserve"> REF _Ref34752203 \r \h </w:instrText>
      </w:r>
      <w:r>
        <w:fldChar w:fldCharType="separate"/>
      </w:r>
      <w:r>
        <w:t>1</w:t>
      </w:r>
      <w:r>
        <w:fldChar w:fldCharType="end"/>
      </w:r>
    </w:p>
    <w:p w14:paraId="53D62FB7" w14:textId="6E851C12" w:rsidR="00A117CA" w:rsidRDefault="00A117CA" w:rsidP="0078230C">
      <w:r>
        <w:t>t=</w:t>
      </w:r>
      <w:r w:rsidR="00C33695">
        <w:t>s</w:t>
      </w:r>
      <w:r w:rsidR="002E33D8">
        <w:t>/v</w:t>
      </w:r>
      <w:r w:rsidR="00232C93">
        <w:t>:</w:t>
      </w:r>
      <w:r w:rsidR="00232C93">
        <w:tab/>
      </w:r>
      <w:r w:rsidR="00232C93">
        <w:tab/>
      </w:r>
      <w:r w:rsidR="003A2F4F">
        <w:t>0,1m/</w:t>
      </w:r>
      <w:r w:rsidR="00C33695">
        <w:t>2</w:t>
      </w:r>
      <w:r w:rsidR="00DB3970">
        <w:t>,4</w:t>
      </w:r>
      <w:r w:rsidR="00C33695">
        <w:t>m/s=</w:t>
      </w:r>
      <w:r w:rsidR="00B46DAF">
        <w:t>41,7</w:t>
      </w:r>
      <w:r w:rsidR="00F116C2">
        <w:t>ms</w:t>
      </w:r>
      <w:r w:rsidR="00ED09EF">
        <w:tab/>
      </w:r>
      <w:r w:rsidR="00ED09EF">
        <w:tab/>
        <w:t>0,1m/</w:t>
      </w:r>
      <w:r w:rsidR="0029514B">
        <w:t>1,6m/s=</w:t>
      </w:r>
      <w:r w:rsidR="00435BCA">
        <w:t>62,5ms</w:t>
      </w:r>
    </w:p>
    <w:p w14:paraId="0392C113" w14:textId="042AB990" w:rsidR="00EC71FB" w:rsidRDefault="00EC71FB" w:rsidP="0078230C">
      <w:r>
        <w:t>41700=</w:t>
      </w:r>
      <w:r w:rsidR="00637376">
        <w:t>0x</w:t>
      </w:r>
      <w:r w:rsidR="00701070">
        <w:t>A2E4</w:t>
      </w:r>
      <w:r w:rsidR="00637376">
        <w:tab/>
        <w:t>62500=</w:t>
      </w:r>
      <w:r w:rsidR="00CB51FF">
        <w:t>0xF424</w:t>
      </w:r>
    </w:p>
    <w:sectPr w:rsidR="00EC71FB" w:rsidSect="005232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851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540F2" w14:textId="77777777" w:rsidR="00DE0FB2" w:rsidRDefault="00DE0FB2">
      <w:r>
        <w:separator/>
      </w:r>
    </w:p>
  </w:endnote>
  <w:endnote w:type="continuationSeparator" w:id="0">
    <w:p w14:paraId="563C84B7" w14:textId="77777777" w:rsidR="00DE0FB2" w:rsidRDefault="00DE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78A95" w14:textId="77777777" w:rsidR="00F1759B" w:rsidRDefault="00F1759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327A3" w14:textId="16757EDE" w:rsidR="000E47F0" w:rsidRDefault="000E47F0">
    <w:pPr>
      <w:pStyle w:val="Fuzeile"/>
      <w:rPr>
        <w:sz w:val="10"/>
      </w:rPr>
    </w:pPr>
    <w:r>
      <w:rPr>
        <w:sz w:val="10"/>
      </w:rPr>
      <w:fldChar w:fldCharType="begin"/>
    </w:r>
    <w:r>
      <w:rPr>
        <w:sz w:val="10"/>
      </w:rPr>
      <w:instrText xml:space="preserve"> FILENAME \p </w:instrText>
    </w:r>
    <w:r>
      <w:rPr>
        <w:sz w:val="10"/>
      </w:rPr>
      <w:fldChar w:fldCharType="separate"/>
    </w:r>
    <w:r w:rsidR="00CD0295">
      <w:rPr>
        <w:noProof/>
        <w:sz w:val="10"/>
      </w:rPr>
      <w:t>E:\Guido_07_11\Elektro\uController\Skripte Aufgaben uController\Übungen Assembler uController\uC Übung03b_Adressierungsarten.doc</w:t>
    </w:r>
    <w:r>
      <w:rPr>
        <w:sz w:val="10"/>
      </w:rPr>
      <w:fldChar w:fldCharType="end"/>
    </w:r>
    <w:r>
      <w:rPr>
        <w:sz w:val="10"/>
      </w:rPr>
      <w:tab/>
      <w:t xml:space="preserve">- </w:t>
    </w:r>
    <w:r w:rsidRPr="006029DC">
      <w:rPr>
        <w:sz w:val="10"/>
      </w:rPr>
      <w:fldChar w:fldCharType="begin"/>
    </w:r>
    <w:r w:rsidRPr="006029DC">
      <w:rPr>
        <w:sz w:val="10"/>
      </w:rPr>
      <w:instrText xml:space="preserve"> PAGE </w:instrText>
    </w:r>
    <w:r w:rsidRPr="006029DC">
      <w:rPr>
        <w:sz w:val="10"/>
      </w:rPr>
      <w:fldChar w:fldCharType="separate"/>
    </w:r>
    <w:r w:rsidR="00616BE0">
      <w:rPr>
        <w:noProof/>
        <w:sz w:val="10"/>
      </w:rPr>
      <w:t>5</w:t>
    </w:r>
    <w:r w:rsidRPr="006029DC">
      <w:rPr>
        <w:sz w:val="10"/>
      </w:rPr>
      <w:fldChar w:fldCharType="end"/>
    </w:r>
    <w:r w:rsidRPr="006029DC">
      <w:rPr>
        <w:sz w:val="10"/>
      </w:rPr>
      <w:t xml:space="preserve"> </w:t>
    </w:r>
    <w:r>
      <w:rPr>
        <w:sz w:val="10"/>
      </w:rPr>
      <w:t>/</w:t>
    </w:r>
    <w:r w:rsidRPr="006029DC">
      <w:rPr>
        <w:sz w:val="10"/>
      </w:rPr>
      <w:t xml:space="preserve"> </w:t>
    </w:r>
    <w:r w:rsidRPr="006029DC">
      <w:rPr>
        <w:sz w:val="10"/>
      </w:rPr>
      <w:fldChar w:fldCharType="begin"/>
    </w:r>
    <w:r w:rsidRPr="006029DC">
      <w:rPr>
        <w:sz w:val="10"/>
      </w:rPr>
      <w:instrText xml:space="preserve"> NUMPAGES </w:instrText>
    </w:r>
    <w:r w:rsidRPr="006029DC">
      <w:rPr>
        <w:sz w:val="10"/>
      </w:rPr>
      <w:fldChar w:fldCharType="separate"/>
    </w:r>
    <w:r w:rsidR="00616BE0">
      <w:rPr>
        <w:noProof/>
        <w:sz w:val="10"/>
      </w:rPr>
      <w:t>5</w:t>
    </w:r>
    <w:r w:rsidRPr="006029DC">
      <w:rPr>
        <w:sz w:val="10"/>
      </w:rPr>
      <w:fldChar w:fldCharType="end"/>
    </w:r>
    <w:r>
      <w:rPr>
        <w:sz w:val="10"/>
      </w:rPr>
      <w:tab/>
    </w:r>
    <w:r w:rsidRPr="00B81472">
      <w:rPr>
        <w:sz w:val="10"/>
      </w:rPr>
      <w:t>Erstelldatum</w:t>
    </w:r>
    <w:r>
      <w:rPr>
        <w:sz w:val="10"/>
      </w:rPr>
      <w:t>:</w:t>
    </w:r>
    <w:r>
      <w:rPr>
        <w:sz w:val="10"/>
      </w:rPr>
      <w:fldChar w:fldCharType="begin"/>
    </w:r>
    <w:r>
      <w:rPr>
        <w:sz w:val="10"/>
      </w:rPr>
      <w:instrText xml:space="preserve"> DATE \@ "dd.MM.yyyy" </w:instrText>
    </w:r>
    <w:r>
      <w:rPr>
        <w:sz w:val="10"/>
      </w:rPr>
      <w:fldChar w:fldCharType="separate"/>
    </w:r>
    <w:r w:rsidR="005B70EF">
      <w:rPr>
        <w:noProof/>
        <w:sz w:val="10"/>
      </w:rPr>
      <w:t>22.03.2020</w:t>
    </w:r>
    <w:r>
      <w:rPr>
        <w:sz w:val="10"/>
      </w:rPr>
      <w:fldChar w:fldCharType="end"/>
    </w:r>
    <w:r w:rsidRPr="00B81472">
      <w:rPr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8CD03" w14:textId="77777777" w:rsidR="00F1759B" w:rsidRDefault="00F175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698C6" w14:textId="77777777" w:rsidR="00DE0FB2" w:rsidRDefault="00DE0FB2">
      <w:r>
        <w:separator/>
      </w:r>
    </w:p>
  </w:footnote>
  <w:footnote w:type="continuationSeparator" w:id="0">
    <w:p w14:paraId="3E55A506" w14:textId="77777777" w:rsidR="00DE0FB2" w:rsidRDefault="00DE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7E25E" w14:textId="77777777" w:rsidR="00F1759B" w:rsidRDefault="00F1759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093"/>
      <w:gridCol w:w="4904"/>
      <w:gridCol w:w="2750"/>
    </w:tblGrid>
    <w:tr w:rsidR="000E47F0" w14:paraId="3FA807B2" w14:textId="77777777" w:rsidTr="00962D47">
      <w:tc>
        <w:tcPr>
          <w:tcW w:w="2093" w:type="dxa"/>
          <w:vAlign w:val="center"/>
        </w:tcPr>
        <w:p w14:paraId="4AD4076C" w14:textId="77777777" w:rsidR="000E47F0" w:rsidRPr="00962D47" w:rsidRDefault="000E47F0" w:rsidP="00D76836">
          <w:pPr>
            <w:pStyle w:val="Kopfzeile"/>
            <w:jc w:val="center"/>
            <w:rPr>
              <w:sz w:val="28"/>
              <w:szCs w:val="28"/>
            </w:rPr>
          </w:pPr>
          <w:r w:rsidRPr="00962D47">
            <w:rPr>
              <w:sz w:val="28"/>
              <w:szCs w:val="28"/>
            </w:rPr>
            <w:t>uC_Übung</w:t>
          </w:r>
          <w:r w:rsidR="00D76836">
            <w:rPr>
              <w:sz w:val="28"/>
              <w:szCs w:val="28"/>
            </w:rPr>
            <w:t>06a</w:t>
          </w:r>
        </w:p>
      </w:tc>
      <w:tc>
        <w:tcPr>
          <w:tcW w:w="4904" w:type="dxa"/>
          <w:vAlign w:val="center"/>
        </w:tcPr>
        <w:p w14:paraId="432D8B3B" w14:textId="46378218" w:rsidR="000E47F0" w:rsidRPr="00962D47" w:rsidRDefault="00F1759B" w:rsidP="00962D47">
          <w:pPr>
            <w:pStyle w:val="Kopfzeile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Timer/Counter</w:t>
          </w:r>
        </w:p>
      </w:tc>
      <w:tc>
        <w:tcPr>
          <w:tcW w:w="2750" w:type="dxa"/>
        </w:tcPr>
        <w:p w14:paraId="45433DD6" w14:textId="0742D817" w:rsidR="000E47F0" w:rsidRPr="00962D47" w:rsidRDefault="006D16B0">
          <w:pPr>
            <w:pStyle w:val="Kopfzeile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57728" behindDoc="0" locked="1" layoutInCell="1" allowOverlap="1" wp14:anchorId="2F6E003B" wp14:editId="220DD220">
                <wp:simplePos x="0" y="0"/>
                <wp:positionH relativeFrom="column">
                  <wp:posOffset>2349500</wp:posOffset>
                </wp:positionH>
                <wp:positionV relativeFrom="page">
                  <wp:posOffset>-107315</wp:posOffset>
                </wp:positionV>
                <wp:extent cx="261620" cy="281305"/>
                <wp:effectExtent l="0" t="0" r="5080" b="4445"/>
                <wp:wrapSquare wrapText="bothSides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620" cy="2813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C3C000C" w14:textId="77777777" w:rsidR="000E47F0" w:rsidRDefault="000E47F0" w:rsidP="00FE2C5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6C61" w14:textId="77777777" w:rsidR="00F1759B" w:rsidRDefault="00F1759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6F43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DAA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D414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FCFB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0DC458F8"/>
    <w:multiLevelType w:val="multilevel"/>
    <w:tmpl w:val="6E4E3768"/>
    <w:lvl w:ilvl="0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7721BDA"/>
    <w:multiLevelType w:val="multilevel"/>
    <w:tmpl w:val="C42EA9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7A12FBD"/>
    <w:multiLevelType w:val="multilevel"/>
    <w:tmpl w:val="44700C56"/>
    <w:lvl w:ilvl="0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</w:lvl>
    <w:lvl w:ilvl="1">
      <w:start w:val="1"/>
      <w:numFmt w:val="lowerLetter"/>
      <w:lvlText w:val="%2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8"/>
        </w:tabs>
        <w:ind w:left="3528" w:hanging="360"/>
      </w:pPr>
      <w:rPr>
        <w:rFonts w:hint="default"/>
      </w:rPr>
    </w:lvl>
  </w:abstractNum>
  <w:abstractNum w:abstractNumId="7" w15:restartNumberingAfterBreak="0">
    <w:nsid w:val="1CC73492"/>
    <w:multiLevelType w:val="hybridMultilevel"/>
    <w:tmpl w:val="715AED72"/>
    <w:lvl w:ilvl="0" w:tplc="D69A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6035E5"/>
    <w:multiLevelType w:val="multilevel"/>
    <w:tmpl w:val="0407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9" w15:restartNumberingAfterBreak="0">
    <w:nsid w:val="1F4C5314"/>
    <w:multiLevelType w:val="multilevel"/>
    <w:tmpl w:val="8E8AB60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1FFB12DF"/>
    <w:multiLevelType w:val="multilevel"/>
    <w:tmpl w:val="0994DF3A"/>
    <w:styleLink w:val="FormatvorlageNummerierteList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2CED34DC"/>
    <w:multiLevelType w:val="hybridMultilevel"/>
    <w:tmpl w:val="396C4D4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9B1CB3"/>
    <w:multiLevelType w:val="multilevel"/>
    <w:tmpl w:val="8E8AB60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3872299A"/>
    <w:multiLevelType w:val="hybridMultilevel"/>
    <w:tmpl w:val="8624BC60"/>
    <w:lvl w:ilvl="0" w:tplc="88F468EA">
      <w:start w:val="1"/>
      <w:numFmt w:val="decimal"/>
      <w:lvlText w:val="%1."/>
      <w:lvlJc w:val="left"/>
      <w:pPr>
        <w:tabs>
          <w:tab w:val="num" w:pos="2448"/>
        </w:tabs>
        <w:ind w:left="244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168"/>
        </w:tabs>
        <w:ind w:left="316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888"/>
        </w:tabs>
        <w:ind w:left="388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08"/>
        </w:tabs>
        <w:ind w:left="460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28"/>
        </w:tabs>
        <w:ind w:left="532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48"/>
        </w:tabs>
        <w:ind w:left="604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768"/>
        </w:tabs>
        <w:ind w:left="676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488"/>
        </w:tabs>
        <w:ind w:left="748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08"/>
        </w:tabs>
        <w:ind w:left="8208" w:hanging="180"/>
      </w:pPr>
    </w:lvl>
  </w:abstractNum>
  <w:abstractNum w:abstractNumId="14" w15:restartNumberingAfterBreak="0">
    <w:nsid w:val="43A6770C"/>
    <w:multiLevelType w:val="multilevel"/>
    <w:tmpl w:val="3C167B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3CA522E"/>
    <w:multiLevelType w:val="hybridMultilevel"/>
    <w:tmpl w:val="ECAE7918"/>
    <w:lvl w:ilvl="0" w:tplc="5380E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623D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A44E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F08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04A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F00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860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FEE5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64B4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735183"/>
    <w:multiLevelType w:val="multilevel"/>
    <w:tmpl w:val="1ED088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7" w15:restartNumberingAfterBreak="0">
    <w:nsid w:val="493B2194"/>
    <w:multiLevelType w:val="hybridMultilevel"/>
    <w:tmpl w:val="AEB6F3AC"/>
    <w:lvl w:ilvl="0" w:tplc="359AA7B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7C2C44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02E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CA5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63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6C5F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92E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BED2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5497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072006"/>
    <w:multiLevelType w:val="hybridMultilevel"/>
    <w:tmpl w:val="86E0E0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F2EFA"/>
    <w:multiLevelType w:val="hybridMultilevel"/>
    <w:tmpl w:val="D14E15B8"/>
    <w:lvl w:ilvl="0" w:tplc="0F3813F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3366C7"/>
    <w:multiLevelType w:val="hybridMultilevel"/>
    <w:tmpl w:val="35BE2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B54A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75B50D1"/>
    <w:multiLevelType w:val="multilevel"/>
    <w:tmpl w:val="F7621028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berschrift4"/>
      <w:lvlText w:val="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8F430A2"/>
    <w:multiLevelType w:val="hybridMultilevel"/>
    <w:tmpl w:val="FA68F0B6"/>
    <w:lvl w:ilvl="0" w:tplc="CF00C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F34164"/>
    <w:multiLevelType w:val="hybridMultilevel"/>
    <w:tmpl w:val="AB1E39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013B2"/>
    <w:multiLevelType w:val="hybridMultilevel"/>
    <w:tmpl w:val="3558DE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255C45"/>
    <w:multiLevelType w:val="hybridMultilevel"/>
    <w:tmpl w:val="F646A188"/>
    <w:lvl w:ilvl="0" w:tplc="0407000F">
      <w:start w:val="1"/>
      <w:numFmt w:val="decimal"/>
      <w:lvlText w:val="%1."/>
      <w:lvlJc w:val="left"/>
      <w:pPr>
        <w:tabs>
          <w:tab w:val="num" w:pos="2448"/>
        </w:tabs>
        <w:ind w:left="244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168"/>
        </w:tabs>
        <w:ind w:left="316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888"/>
        </w:tabs>
        <w:ind w:left="388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08"/>
        </w:tabs>
        <w:ind w:left="460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28"/>
        </w:tabs>
        <w:ind w:left="532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48"/>
        </w:tabs>
        <w:ind w:left="604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768"/>
        </w:tabs>
        <w:ind w:left="676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488"/>
        </w:tabs>
        <w:ind w:left="748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08"/>
        </w:tabs>
        <w:ind w:left="8208" w:hanging="180"/>
      </w:pPr>
    </w:lvl>
  </w:abstractNum>
  <w:abstractNum w:abstractNumId="27" w15:restartNumberingAfterBreak="0">
    <w:nsid w:val="79CF4528"/>
    <w:multiLevelType w:val="hybridMultilevel"/>
    <w:tmpl w:val="9A8C6C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B61D9"/>
    <w:multiLevelType w:val="multilevel"/>
    <w:tmpl w:val="0994DF3A"/>
    <w:numStyleLink w:val="FormatvorlageNummerierteListe"/>
  </w:abstractNum>
  <w:abstractNum w:abstractNumId="29" w15:restartNumberingAfterBreak="0">
    <w:nsid w:val="7B4723A4"/>
    <w:multiLevelType w:val="hybridMultilevel"/>
    <w:tmpl w:val="DF6A9C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BF45BE"/>
    <w:multiLevelType w:val="multilevel"/>
    <w:tmpl w:val="A66649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15"/>
  </w:num>
  <w:num w:numId="4">
    <w:abstractNumId w:val="2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9"/>
  </w:num>
  <w:num w:numId="10">
    <w:abstractNumId w:val="5"/>
  </w:num>
  <w:num w:numId="11">
    <w:abstractNumId w:val="11"/>
  </w:num>
  <w:num w:numId="12">
    <w:abstractNumId w:val="7"/>
  </w:num>
  <w:num w:numId="13">
    <w:abstractNumId w:val="23"/>
  </w:num>
  <w:num w:numId="14">
    <w:abstractNumId w:val="17"/>
  </w:num>
  <w:num w:numId="15">
    <w:abstractNumId w:val="6"/>
  </w:num>
  <w:num w:numId="16">
    <w:abstractNumId w:val="17"/>
  </w:num>
  <w:num w:numId="17">
    <w:abstractNumId w:val="26"/>
  </w:num>
  <w:num w:numId="18">
    <w:abstractNumId w:val="13"/>
  </w:num>
  <w:num w:numId="19">
    <w:abstractNumId w:val="14"/>
  </w:num>
  <w:num w:numId="20">
    <w:abstractNumId w:val="30"/>
  </w:num>
  <w:num w:numId="21">
    <w:abstractNumId w:val="22"/>
  </w:num>
  <w:num w:numId="22">
    <w:abstractNumId w:val="16"/>
  </w:num>
  <w:num w:numId="23">
    <w:abstractNumId w:val="4"/>
  </w:num>
  <w:num w:numId="24">
    <w:abstractNumId w:val="21"/>
  </w:num>
  <w:num w:numId="25">
    <w:abstractNumId w:val="28"/>
  </w:num>
  <w:num w:numId="26">
    <w:abstractNumId w:val="10"/>
  </w:num>
  <w:num w:numId="27">
    <w:abstractNumId w:val="12"/>
  </w:num>
  <w:num w:numId="28">
    <w:abstractNumId w:val="9"/>
  </w:num>
  <w:num w:numId="29">
    <w:abstractNumId w:val="24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22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2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814"/>
    <w:rsid w:val="0002446A"/>
    <w:rsid w:val="00030E60"/>
    <w:rsid w:val="000775A4"/>
    <w:rsid w:val="00097FD2"/>
    <w:rsid w:val="000E2C2A"/>
    <w:rsid w:val="000E47F0"/>
    <w:rsid w:val="000E6586"/>
    <w:rsid w:val="001140F0"/>
    <w:rsid w:val="001172D2"/>
    <w:rsid w:val="00121698"/>
    <w:rsid w:val="00147C11"/>
    <w:rsid w:val="00157BE6"/>
    <w:rsid w:val="00161A66"/>
    <w:rsid w:val="001727FD"/>
    <w:rsid w:val="0017406B"/>
    <w:rsid w:val="0017708E"/>
    <w:rsid w:val="00180D91"/>
    <w:rsid w:val="001B42A0"/>
    <w:rsid w:val="001D2E7B"/>
    <w:rsid w:val="001E203B"/>
    <w:rsid w:val="002069C7"/>
    <w:rsid w:val="002104B3"/>
    <w:rsid w:val="00210D4D"/>
    <w:rsid w:val="00225267"/>
    <w:rsid w:val="00232C93"/>
    <w:rsid w:val="002531C4"/>
    <w:rsid w:val="00255AE8"/>
    <w:rsid w:val="002660E6"/>
    <w:rsid w:val="002678FC"/>
    <w:rsid w:val="00290206"/>
    <w:rsid w:val="0029514B"/>
    <w:rsid w:val="00297BE4"/>
    <w:rsid w:val="002A48A4"/>
    <w:rsid w:val="002C54B6"/>
    <w:rsid w:val="002E33D8"/>
    <w:rsid w:val="002E4D6B"/>
    <w:rsid w:val="00306814"/>
    <w:rsid w:val="00316250"/>
    <w:rsid w:val="00316B44"/>
    <w:rsid w:val="00337CE1"/>
    <w:rsid w:val="003467D7"/>
    <w:rsid w:val="0037223F"/>
    <w:rsid w:val="003813D8"/>
    <w:rsid w:val="003820B2"/>
    <w:rsid w:val="00387D5B"/>
    <w:rsid w:val="003A289E"/>
    <w:rsid w:val="003A2F4F"/>
    <w:rsid w:val="003D011E"/>
    <w:rsid w:val="003E000E"/>
    <w:rsid w:val="003F211C"/>
    <w:rsid w:val="00435BCA"/>
    <w:rsid w:val="00453CEB"/>
    <w:rsid w:val="004616A1"/>
    <w:rsid w:val="004717C9"/>
    <w:rsid w:val="00473D1E"/>
    <w:rsid w:val="00491902"/>
    <w:rsid w:val="0049396F"/>
    <w:rsid w:val="00493ECF"/>
    <w:rsid w:val="004A49A7"/>
    <w:rsid w:val="004B512E"/>
    <w:rsid w:val="004D23E0"/>
    <w:rsid w:val="005014A5"/>
    <w:rsid w:val="00516703"/>
    <w:rsid w:val="00523201"/>
    <w:rsid w:val="00526517"/>
    <w:rsid w:val="00526C81"/>
    <w:rsid w:val="00580809"/>
    <w:rsid w:val="00595F19"/>
    <w:rsid w:val="005B3F67"/>
    <w:rsid w:val="005B70EF"/>
    <w:rsid w:val="005C4552"/>
    <w:rsid w:val="005E293E"/>
    <w:rsid w:val="005E2AA9"/>
    <w:rsid w:val="005F29EE"/>
    <w:rsid w:val="006015A8"/>
    <w:rsid w:val="006029DC"/>
    <w:rsid w:val="00605D6E"/>
    <w:rsid w:val="006100EC"/>
    <w:rsid w:val="00616BE0"/>
    <w:rsid w:val="00637376"/>
    <w:rsid w:val="00637463"/>
    <w:rsid w:val="00644BF3"/>
    <w:rsid w:val="006A72E8"/>
    <w:rsid w:val="006B6449"/>
    <w:rsid w:val="006C12D5"/>
    <w:rsid w:val="006D16B0"/>
    <w:rsid w:val="00701070"/>
    <w:rsid w:val="00722111"/>
    <w:rsid w:val="007449F0"/>
    <w:rsid w:val="00750DA0"/>
    <w:rsid w:val="00751555"/>
    <w:rsid w:val="00754C38"/>
    <w:rsid w:val="00757985"/>
    <w:rsid w:val="0078230C"/>
    <w:rsid w:val="00782910"/>
    <w:rsid w:val="007B149D"/>
    <w:rsid w:val="007B2F90"/>
    <w:rsid w:val="007D4DCE"/>
    <w:rsid w:val="007D65ED"/>
    <w:rsid w:val="007E79EE"/>
    <w:rsid w:val="007E7F6E"/>
    <w:rsid w:val="00806650"/>
    <w:rsid w:val="008102C8"/>
    <w:rsid w:val="0081123C"/>
    <w:rsid w:val="00823F70"/>
    <w:rsid w:val="00824E50"/>
    <w:rsid w:val="00864906"/>
    <w:rsid w:val="00883CA8"/>
    <w:rsid w:val="0089146C"/>
    <w:rsid w:val="008D0A7A"/>
    <w:rsid w:val="008F00D8"/>
    <w:rsid w:val="008F2DB4"/>
    <w:rsid w:val="008F2E27"/>
    <w:rsid w:val="008F3085"/>
    <w:rsid w:val="0090626B"/>
    <w:rsid w:val="00907B74"/>
    <w:rsid w:val="009421A3"/>
    <w:rsid w:val="0094259D"/>
    <w:rsid w:val="00962D47"/>
    <w:rsid w:val="0098523A"/>
    <w:rsid w:val="009A0A9E"/>
    <w:rsid w:val="009B132F"/>
    <w:rsid w:val="009B6258"/>
    <w:rsid w:val="009E5080"/>
    <w:rsid w:val="009F3234"/>
    <w:rsid w:val="009F34B2"/>
    <w:rsid w:val="00A02662"/>
    <w:rsid w:val="00A117CA"/>
    <w:rsid w:val="00A46FE5"/>
    <w:rsid w:val="00A87EB5"/>
    <w:rsid w:val="00AB471A"/>
    <w:rsid w:val="00AB6C80"/>
    <w:rsid w:val="00B144B6"/>
    <w:rsid w:val="00B25914"/>
    <w:rsid w:val="00B30E36"/>
    <w:rsid w:val="00B33945"/>
    <w:rsid w:val="00B46DAF"/>
    <w:rsid w:val="00B75E14"/>
    <w:rsid w:val="00B81472"/>
    <w:rsid w:val="00B976B2"/>
    <w:rsid w:val="00BD5FD4"/>
    <w:rsid w:val="00C2740A"/>
    <w:rsid w:val="00C33695"/>
    <w:rsid w:val="00C4017E"/>
    <w:rsid w:val="00C412BD"/>
    <w:rsid w:val="00C72A59"/>
    <w:rsid w:val="00C87DAF"/>
    <w:rsid w:val="00C94B80"/>
    <w:rsid w:val="00CB51FF"/>
    <w:rsid w:val="00CB5B04"/>
    <w:rsid w:val="00CD0295"/>
    <w:rsid w:val="00CE354D"/>
    <w:rsid w:val="00CF1C52"/>
    <w:rsid w:val="00CF2484"/>
    <w:rsid w:val="00D17253"/>
    <w:rsid w:val="00D66E4B"/>
    <w:rsid w:val="00D76836"/>
    <w:rsid w:val="00DA770A"/>
    <w:rsid w:val="00DB3970"/>
    <w:rsid w:val="00DB421B"/>
    <w:rsid w:val="00DC4A1B"/>
    <w:rsid w:val="00DD3B1F"/>
    <w:rsid w:val="00DE0FB2"/>
    <w:rsid w:val="00DE6BE8"/>
    <w:rsid w:val="00E26889"/>
    <w:rsid w:val="00EA7DE1"/>
    <w:rsid w:val="00EB1AF5"/>
    <w:rsid w:val="00EC71FB"/>
    <w:rsid w:val="00EC7616"/>
    <w:rsid w:val="00ED09EF"/>
    <w:rsid w:val="00ED144D"/>
    <w:rsid w:val="00F116C2"/>
    <w:rsid w:val="00F1759B"/>
    <w:rsid w:val="00F43093"/>
    <w:rsid w:val="00F50913"/>
    <w:rsid w:val="00F55442"/>
    <w:rsid w:val="00F95D57"/>
    <w:rsid w:val="00F976F9"/>
    <w:rsid w:val="00FC09EE"/>
    <w:rsid w:val="00FD5E7A"/>
    <w:rsid w:val="00FE2C53"/>
    <w:rsid w:val="00FE4BE4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BFE963"/>
  <w15:docId w15:val="{65524BE4-0030-4E29-83A7-E2F1CB62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26C81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1"/>
      </w:numPr>
      <w:spacing w:before="12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1"/>
      </w:numPr>
      <w:spacing w:before="120" w:after="60"/>
      <w:outlineLvl w:val="2"/>
    </w:pPr>
    <w:rPr>
      <w:rFonts w:cs="Arial"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1"/>
      </w:numPr>
      <w:spacing w:before="240" w:after="6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ssemblerProgramm">
    <w:name w:val="Assembler Programm"/>
    <w:basedOn w:val="Standard"/>
    <w:rPr>
      <w:rFonts w:ascii="Courier New" w:hAnsi="Courier New" w:cs="Arial"/>
      <w:sz w:val="20"/>
    </w:rPr>
  </w:style>
  <w:style w:type="paragraph" w:styleId="Listennummer">
    <w:name w:val="List Number"/>
    <w:basedOn w:val="Standard"/>
    <w:rsid w:val="00B144B6"/>
    <w:pPr>
      <w:numPr>
        <w:numId w:val="23"/>
      </w:numPr>
    </w:pPr>
  </w:style>
  <w:style w:type="paragraph" w:styleId="Listenfortsetzung">
    <w:name w:val="List Continue"/>
    <w:basedOn w:val="Standard"/>
    <w:pPr>
      <w:spacing w:after="120"/>
    </w:pPr>
  </w:style>
  <w:style w:type="table" w:customStyle="1" w:styleId="Tabellengitternetz">
    <w:name w:val="Tabellengitternetz"/>
    <w:basedOn w:val="NormaleTabelle"/>
    <w:rsid w:val="00602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FormatvorlageNummerierteListe">
    <w:name w:val="Formatvorlage Nummerierte Liste"/>
    <w:basedOn w:val="KeineListe"/>
    <w:rsid w:val="00B144B6"/>
    <w:pPr>
      <w:numPr>
        <w:numId w:val="26"/>
      </w:numPr>
    </w:pPr>
  </w:style>
  <w:style w:type="character" w:customStyle="1" w:styleId="padl2px">
    <w:name w:val="padl2px"/>
    <w:basedOn w:val="Absatz-Standardschriftart"/>
    <w:rsid w:val="00B976B2"/>
  </w:style>
  <w:style w:type="character" w:styleId="Hyperlink">
    <w:name w:val="Hyperlink"/>
    <w:rsid w:val="00B976B2"/>
    <w:rPr>
      <w:color w:val="0000FF"/>
      <w:u w:val="single"/>
    </w:rPr>
  </w:style>
  <w:style w:type="character" w:customStyle="1" w:styleId="fontbbpadl2px">
    <w:name w:val="fontbb padl2px"/>
    <w:basedOn w:val="Absatz-Standardschriftart"/>
    <w:rsid w:val="00B976B2"/>
  </w:style>
  <w:style w:type="paragraph" w:styleId="Sprechblasentext">
    <w:name w:val="Balloon Text"/>
    <w:basedOn w:val="Standard"/>
    <w:link w:val="SprechblasentextZchn"/>
    <w:rsid w:val="00526C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526C8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722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neDrive\Skripte%20allgemein\Vorlagen\Arbeits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CF87-1467-4962-B953-8BC2DFD8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</Template>
  <TotalTime>0</TotalTime>
  <Pages>5</Pages>
  <Words>509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Name:____________________________</vt:lpstr>
    </vt:vector>
  </TitlesOfParts>
  <Company>Unknown Organization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</dc:title>
  <dc:creator>guido</dc:creator>
  <cp:lastModifiedBy>Guido Wild</cp:lastModifiedBy>
  <cp:revision>4</cp:revision>
  <cp:lastPrinted>2008-10-28T14:06:00Z</cp:lastPrinted>
  <dcterms:created xsi:type="dcterms:W3CDTF">2020-03-12T07:06:00Z</dcterms:created>
  <dcterms:modified xsi:type="dcterms:W3CDTF">2020-03-22T16:21:00Z</dcterms:modified>
</cp:coreProperties>
</file>